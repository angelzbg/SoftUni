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1CA9" w14:textId="77777777" w:rsidR="009E6C1B" w:rsidRPr="0060279C" w:rsidRDefault="009E6C1B" w:rsidP="009E6C1B">
      <w:pPr>
        <w:pStyle w:val="Heading"/>
        <w:rPr>
          <w:noProof/>
        </w:rPr>
      </w:pPr>
      <w:r w:rsidRPr="0060279C">
        <w:rPr>
          <w:noProof/>
        </w:rPr>
        <w:t>More Exercise: Arrays</w:t>
      </w:r>
    </w:p>
    <w:p w14:paraId="12D980A6" w14:textId="042569E4" w:rsidR="009E6C1B" w:rsidRPr="00E95809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Problems for exercises for the </w:t>
      </w:r>
      <w:hyperlink r:id="rId8" w:history="1">
        <w:r>
          <w:rPr>
            <w:rStyle w:val="Link"/>
            <w:lang w:val="en-US"/>
          </w:rPr>
          <w:t>"JS Fundamentals" course @ SoftUni</w:t>
        </w:r>
      </w:hyperlink>
      <w:r>
        <w:rPr>
          <w:lang w:val="en-US"/>
        </w:rPr>
        <w:t xml:space="preserve">. </w:t>
      </w:r>
      <w:r>
        <w:rPr>
          <w:noProof/>
          <w:sz w:val="24"/>
          <w:szCs w:val="24"/>
        </w:rPr>
        <w:t>Submit your solutions in the SoftUni Judge system</w:t>
      </w:r>
      <w:r>
        <w:rPr>
          <w:sz w:val="24"/>
          <w:szCs w:val="24"/>
        </w:rPr>
        <w:t xml:space="preserve"> at </w:t>
      </w:r>
      <w:r w:rsidR="005D6C33">
        <w:fldChar w:fldCharType="begin"/>
      </w:r>
      <w:r w:rsidR="005D6C33">
        <w:instrText xml:space="preserve"> HYPERLINK "https://judge.softuni.bg/Contests/1272/Arrays-More-Exercise" </w:instrText>
      </w:r>
      <w:r w:rsidR="005D6C33">
        <w:fldChar w:fldCharType="separate"/>
      </w:r>
      <w:r>
        <w:rPr>
          <w:rStyle w:val="Link"/>
          <w:lang w:val="en-US"/>
        </w:rPr>
        <w:t>https://judge.softuni.bg/Contests/1272/Arrays-More-Exercise</w:t>
      </w:r>
      <w:r w:rsidR="005D6C33">
        <w:rPr>
          <w:rStyle w:val="Link"/>
          <w:lang w:val="en-US"/>
        </w:rPr>
        <w:fldChar w:fldCharType="end"/>
      </w:r>
      <w:r>
        <w:rPr>
          <w:rStyle w:val="Link"/>
          <w:lang w:val="en-US"/>
        </w:rPr>
        <w:t>.</w:t>
      </w:r>
    </w:p>
    <w:p w14:paraId="3D292072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Print </w:t>
      </w:r>
      <w:r>
        <w:rPr>
          <w:noProof/>
        </w:rPr>
        <w:t>N-th Element</w:t>
      </w:r>
    </w:p>
    <w:p w14:paraId="6DCE7B78" w14:textId="7E46AB1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collect </w:t>
      </w:r>
      <w:r w:rsidR="000524CD">
        <w:rPr>
          <w:lang w:val="en-US"/>
        </w:rPr>
        <w:t>each</w:t>
      </w:r>
      <w:r>
        <w:rPr>
          <w:lang w:val="en-US"/>
        </w:rPr>
        <w:t xml:space="preserve"> element of an array, on a given </w:t>
      </w:r>
      <w:r w:rsidRPr="0060279C">
        <w:rPr>
          <w:b/>
          <w:lang w:val="en-US"/>
        </w:rPr>
        <w:t>step</w:t>
      </w:r>
      <w:r>
        <w:rPr>
          <w:lang w:val="en-US"/>
        </w:rPr>
        <w:t>.</w:t>
      </w:r>
    </w:p>
    <w:p w14:paraId="2563A46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rPr>
          <w:b/>
        </w:rPr>
        <w:t>array</w:t>
      </w:r>
      <w:r w:rsidRPr="000524CD">
        <w:t xml:space="preserve"> </w:t>
      </w:r>
      <w:r w:rsidRPr="000524CD">
        <w:rPr>
          <w:b/>
        </w:rPr>
        <w:t>of</w:t>
      </w:r>
      <w:r w:rsidRPr="000524CD">
        <w:t xml:space="preserve"> </w:t>
      </w:r>
      <w:r w:rsidRPr="000524CD">
        <w:rPr>
          <w:b/>
        </w:rPr>
        <w:t>strings</w:t>
      </w:r>
      <w:r>
        <w:rPr>
          <w:lang w:val="en-US"/>
        </w:rPr>
        <w:t xml:space="preserve">. The last element is </w:t>
      </w:r>
      <w:r w:rsidRPr="0060279C">
        <w:rPr>
          <w:rFonts w:ascii="Consolas" w:hAnsi="Consolas"/>
          <w:b/>
          <w:bCs/>
          <w:lang w:val="en-US"/>
        </w:rPr>
        <w:t>N</w:t>
      </w:r>
      <w:r>
        <w:rPr>
          <w:b/>
          <w:bCs/>
          <w:lang w:val="en-US"/>
        </w:rPr>
        <w:t xml:space="preserve"> - the step</w:t>
      </w:r>
      <w:r>
        <w:t>.</w:t>
      </w:r>
    </w:p>
    <w:p w14:paraId="7AA7D0EC" w14:textId="77777777" w:rsidR="009E6C1B" w:rsidRPr="00F074CA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collections</w:t>
      </w:r>
      <w:r>
        <w:rPr>
          <w:lang w:val="en-US"/>
        </w:rPr>
        <w:t xml:space="preserve"> are every element on the </w:t>
      </w:r>
      <w:r w:rsidRPr="0060279C">
        <w:rPr>
          <w:rFonts w:ascii="Consolas" w:hAnsi="Consolas"/>
          <w:b/>
          <w:bCs/>
          <w:lang w:val="en-US"/>
        </w:rPr>
        <w:t>N-</w:t>
      </w:r>
      <w:proofErr w:type="spellStart"/>
      <w:r w:rsidRPr="0060279C">
        <w:rPr>
          <w:rFonts w:ascii="Consolas" w:hAnsi="Consolas"/>
          <w:b/>
          <w:bCs/>
          <w:lang w:val="en-US"/>
        </w:rPr>
        <w:t>th</w:t>
      </w:r>
      <w:proofErr w:type="spellEnd"/>
      <w:r>
        <w:rPr>
          <w:lang w:val="en-US"/>
        </w:rPr>
        <w:t xml:space="preserve"> step </w:t>
      </w:r>
      <w:r>
        <w:rPr>
          <w:b/>
          <w:bCs/>
          <w:lang w:val="en-US"/>
        </w:rPr>
        <w:t xml:space="preserve">starting </w:t>
      </w:r>
      <w:r w:rsidRPr="000524CD">
        <w:rPr>
          <w:bCs/>
          <w:lang w:val="en-US"/>
        </w:rPr>
        <w:t>from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the</w:t>
      </w:r>
      <w:r>
        <w:rPr>
          <w:b/>
          <w:bCs/>
          <w:lang w:val="en-US"/>
        </w:rPr>
        <w:t xml:space="preserve"> first one</w:t>
      </w:r>
      <w:r>
        <w:rPr>
          <w:lang w:val="en-US"/>
        </w:rPr>
        <w:t xml:space="preserve">. If the step is </w:t>
      </w:r>
      <w:r>
        <w:t>"</w:t>
      </w:r>
      <w:r>
        <w:rPr>
          <w:rFonts w:ascii="Consolas" w:eastAsia="Consolas" w:hAnsi="Consolas" w:cs="Consolas"/>
          <w:b/>
          <w:bCs/>
        </w:rPr>
        <w:t>3</w:t>
      </w:r>
      <w:r>
        <w:t>"</w:t>
      </w:r>
      <w:r>
        <w:rPr>
          <w:lang w:val="en-US"/>
        </w:rPr>
        <w:t xml:space="preserve">, you need to print the </w:t>
      </w:r>
      <w:r w:rsidRPr="0060279C">
        <w:rPr>
          <w:rFonts w:ascii="Consolas" w:hAnsi="Consolas"/>
          <w:b/>
          <w:bCs/>
        </w:rPr>
        <w:t>1-st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4-th</w:t>
      </w:r>
      <w:r>
        <w:rPr>
          <w:lang w:val="en-US"/>
        </w:rPr>
        <w:t xml:space="preserve">, the </w:t>
      </w:r>
      <w:r w:rsidRPr="0060279C">
        <w:rPr>
          <w:rFonts w:ascii="Consolas" w:hAnsi="Consolas"/>
          <w:b/>
          <w:bCs/>
          <w:lang w:val="en-US"/>
        </w:rPr>
        <w:t>7-th</w:t>
      </w:r>
      <w:r>
        <w:t xml:space="preserve"> … </w:t>
      </w:r>
      <w:r>
        <w:rPr>
          <w:lang w:val="en-US"/>
        </w:rPr>
        <w:t>and so on, until you reach the end of the array. Then, print</w:t>
      </w:r>
      <w:r w:rsidRPr="00983A3D">
        <w:rPr>
          <w:lang w:val="en-US"/>
        </w:rPr>
        <w:t xml:space="preserve"> </w:t>
      </w:r>
      <w:r w:rsidRPr="003A6BCC">
        <w:rPr>
          <w:lang w:val="en-GB"/>
        </w:rPr>
        <w:t>elements</w:t>
      </w:r>
      <w:r w:rsidRPr="00983A3D">
        <w:rPr>
          <w:lang w:val="en-US"/>
        </w:rPr>
        <w:t xml:space="preserve"> </w:t>
      </w:r>
      <w:r>
        <w:rPr>
          <w:lang w:val="en-US"/>
        </w:rPr>
        <w:t xml:space="preserve">in a row,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single space</w:t>
      </w:r>
      <w:r>
        <w:t>.</w:t>
      </w:r>
    </w:p>
    <w:p w14:paraId="1306DA15" w14:textId="77777777" w:rsidR="009E6C1B" w:rsidRDefault="009E6C1B" w:rsidP="009E6C1B">
      <w:pPr>
        <w:pStyle w:val="Heading3"/>
      </w:pPr>
      <w:r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9E6C1B" w14:paraId="6E912F55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2449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1B10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D1E2B54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CF55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, '20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BC8AB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5 31 20</w:t>
            </w:r>
          </w:p>
        </w:tc>
      </w:tr>
      <w:tr w:rsidR="009E6C1B" w14:paraId="14513EC1" w14:textId="77777777" w:rsidTr="000524CD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0FBE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895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dsa test</w:t>
            </w:r>
          </w:p>
        </w:tc>
      </w:tr>
      <w:tr w:rsidR="009E6C1B" w14:paraId="33927678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12BBD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1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2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3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4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5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 xml:space="preserve">, 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6</w:t>
            </w:r>
            <w:r w:rsidRPr="000524CD">
              <w:rPr>
                <w:rFonts w:asciiTheme="minorHAnsi" w:eastAsia="Consolas" w:hAnsiTheme="minorHAnsi" w:cstheme="minorHAnsi"/>
                <w:lang w:val="bg-BG"/>
              </w:rPr>
              <w:t>'</w:t>
            </w:r>
            <w:r w:rsidRPr="000524CD">
              <w:rPr>
                <w:rFonts w:asciiTheme="minorHAnsi" w:eastAsia="Consolas" w:hAnsiTheme="minorHAnsi" w:cstheme="minorHAnsi"/>
              </w:rPr>
              <w:t>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798EC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</w:t>
            </w:r>
          </w:p>
        </w:tc>
      </w:tr>
    </w:tbl>
    <w:p w14:paraId="14D7A02E" w14:textId="0A65584B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Add and Remove</w:t>
      </w:r>
    </w:p>
    <w:p w14:paraId="2F28BC3C" w14:textId="0B7B296D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</w:t>
      </w:r>
      <w:r w:rsidRPr="000524CD">
        <w:rPr>
          <w:b/>
        </w:rPr>
        <w:t>adds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removes</w:t>
      </w:r>
      <w:r>
        <w:rPr>
          <w:lang w:val="en-US"/>
        </w:rPr>
        <w:t xml:space="preserve"> numbers </w:t>
      </w:r>
      <w:r>
        <w:rPr>
          <w:b/>
          <w:bCs/>
          <w:lang w:val="en-US"/>
        </w:rPr>
        <w:t>to/from</w:t>
      </w:r>
      <w:r>
        <w:rPr>
          <w:lang w:val="en-US"/>
        </w:rPr>
        <w:t xml:space="preserve"> an </w:t>
      </w:r>
      <w:r w:rsidRPr="000524CD">
        <w:t>array</w:t>
      </w:r>
      <w:r>
        <w:rPr>
          <w:lang w:val="en-US"/>
        </w:rPr>
        <w:t xml:space="preserve">. You will receive a command which can either be </w:t>
      </w:r>
      <w:r>
        <w:t>"</w:t>
      </w:r>
      <w:r w:rsidRPr="000524CD">
        <w:rPr>
          <w:rStyle w:val="CodeChar"/>
        </w:rPr>
        <w:t>add</w:t>
      </w:r>
      <w:r>
        <w:t>" or 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". </w:t>
      </w:r>
    </w:p>
    <w:p w14:paraId="48CA142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initial number</w:t>
      </w:r>
      <w:r>
        <w:rPr>
          <w:lang w:val="en-US"/>
        </w:rPr>
        <w:t xml:space="preserve"> is </w:t>
      </w:r>
      <w:r>
        <w:rPr>
          <w:b/>
          <w:bCs/>
        </w:rPr>
        <w:t>1</w:t>
      </w:r>
      <w:r>
        <w:rPr>
          <w:lang w:val="en-US"/>
        </w:rPr>
        <w:t xml:space="preserve">. Each input command should </w:t>
      </w:r>
      <w:r>
        <w:rPr>
          <w:b/>
          <w:bCs/>
          <w:lang w:val="en-US"/>
        </w:rPr>
        <w:t>increase that number</w:t>
      </w:r>
      <w:r>
        <w:rPr>
          <w:lang w:val="en-US"/>
        </w:rPr>
        <w:t>, regardless of what it is.</w:t>
      </w:r>
    </w:p>
    <w:p w14:paraId="74202359" w14:textId="77777777" w:rsidR="000524CD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Upon receiving an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add</w:t>
      </w:r>
      <w:r>
        <w:t xml:space="preserve">" </w:t>
      </w:r>
      <w:r>
        <w:rPr>
          <w:lang w:val="en-US"/>
        </w:rPr>
        <w:t>command you should add the current number to your array.</w:t>
      </w:r>
    </w:p>
    <w:p w14:paraId="0B72F0A9" w14:textId="616C285F" w:rsidR="009E6C1B" w:rsidRPr="000524CD" w:rsidRDefault="009E6C1B" w:rsidP="000524CD">
      <w:pPr>
        <w:pStyle w:val="Body"/>
        <w:numPr>
          <w:ilvl w:val="0"/>
          <w:numId w:val="41"/>
        </w:numPr>
      </w:pPr>
      <w:r>
        <w:rPr>
          <w:lang w:val="en-US"/>
        </w:rPr>
        <w:t xml:space="preserve"> Upon receiving the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remove</w:t>
      </w:r>
      <w:r>
        <w:t xml:space="preserve">" </w:t>
      </w:r>
      <w:r>
        <w:rPr>
          <w:lang w:val="en-US"/>
        </w:rPr>
        <w:t xml:space="preserve">command you should remove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entered number, currently existent in the array.</w:t>
      </w:r>
    </w:p>
    <w:p w14:paraId="0D55BF8C" w14:textId="444B4F51" w:rsidR="000524CD" w:rsidRDefault="000524CD" w:rsidP="000524CD">
      <w:pPr>
        <w:pStyle w:val="Heading3"/>
      </w:pPr>
      <w:r>
        <w:t>Input</w:t>
      </w:r>
    </w:p>
    <w:p w14:paraId="182EB97C" w14:textId="568255DE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0524CD">
        <w:t>array</w:t>
      </w:r>
      <w:r>
        <w:rPr>
          <w:lang w:val="en-US"/>
        </w:rPr>
        <w:t xml:space="preserve"> of strings. Each element holds a </w:t>
      </w:r>
      <w:r w:rsidRPr="00983A3D">
        <w:rPr>
          <w:b/>
          <w:bCs/>
          <w:lang w:val="en-US"/>
        </w:rPr>
        <w:t>command</w:t>
      </w:r>
      <w:r>
        <w:t>.</w:t>
      </w:r>
    </w:p>
    <w:p w14:paraId="35810181" w14:textId="71BEF772" w:rsidR="000524CD" w:rsidRDefault="000524CD" w:rsidP="000524CD">
      <w:pPr>
        <w:pStyle w:val="Heading3"/>
      </w:pPr>
      <w:r>
        <w:t>Output</w:t>
      </w:r>
    </w:p>
    <w:p w14:paraId="069B6BD1" w14:textId="77777777" w:rsidR="009E6C1B" w:rsidRDefault="009E6C1B" w:rsidP="009E6C1B">
      <w:pPr>
        <w:pStyle w:val="Body"/>
      </w:pPr>
      <w:r>
        <w:rPr>
          <w:lang w:val="en-US"/>
        </w:rPr>
        <w:t xml:space="preserve">Print elements in a row, separated by single space. In case of an empty array, just print </w:t>
      </w:r>
      <w:r>
        <w:t>"</w:t>
      </w:r>
      <w:r>
        <w:rPr>
          <w:rFonts w:ascii="Consolas" w:eastAsia="Consolas" w:hAnsi="Consolas" w:cs="Consolas"/>
          <w:b/>
          <w:bCs/>
          <w:lang w:val="en-US"/>
        </w:rPr>
        <w:t>Empty</w:t>
      </w:r>
      <w:r>
        <w:t>".</w:t>
      </w:r>
    </w:p>
    <w:p w14:paraId="1383D665" w14:textId="5AD700A8" w:rsidR="009E6C1B" w:rsidRDefault="009E6C1B" w:rsidP="009E6C1B">
      <w:pPr>
        <w:pStyle w:val="Heading3"/>
      </w:pPr>
      <w:r>
        <w:t>Examples</w:t>
      </w:r>
    </w:p>
    <w:p w14:paraId="054113E9" w14:textId="77777777" w:rsidR="000524CD" w:rsidRPr="000524CD" w:rsidRDefault="000524CD" w:rsidP="000524CD"/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9E6C1B" w14:paraId="6E5793B1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8D46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lastRenderedPageBreak/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C9330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12A2A96C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E5C9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12CDB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6040A611" w14:textId="77777777" w:rsidTr="000524CD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623D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7503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1 4 5</w:t>
            </w:r>
          </w:p>
        </w:tc>
      </w:tr>
      <w:tr w:rsidR="009E6C1B" w14:paraId="60E68560" w14:textId="77777777" w:rsidTr="000524CD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B9F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CE4E8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06979FB3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Rotate Array</w:t>
      </w:r>
    </w:p>
    <w:p w14:paraId="01D6581E" w14:textId="77777777" w:rsidR="009E6C1B" w:rsidRPr="0060279C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rotates an </w:t>
      </w:r>
      <w:r w:rsidRPr="000524CD">
        <w:t>array</w:t>
      </w:r>
      <w:r>
        <w:rPr>
          <w:lang w:val="en-US"/>
        </w:rPr>
        <w:t xml:space="preserve">. The array should be rotated to the </w:t>
      </w:r>
      <w:r w:rsidRPr="0060279C">
        <w:rPr>
          <w:b/>
          <w:lang w:val="en-US"/>
        </w:rPr>
        <w:t>right</w:t>
      </w:r>
      <w:r>
        <w:rPr>
          <w:lang w:val="en-US"/>
        </w:rPr>
        <w:t xml:space="preserve"> side, meaning that the </w:t>
      </w:r>
      <w:r w:rsidRPr="0060279C">
        <w:rPr>
          <w:b/>
          <w:lang w:val="en-US"/>
        </w:rPr>
        <w:t>last</w:t>
      </w:r>
      <w:r>
        <w:rPr>
          <w:lang w:val="en-US"/>
        </w:rPr>
        <w:t xml:space="preserve"> element should become the </w:t>
      </w:r>
      <w:r w:rsidRPr="0060279C">
        <w:rPr>
          <w:b/>
          <w:lang w:val="en-US"/>
        </w:rPr>
        <w:t>first</w:t>
      </w:r>
      <w:r>
        <w:rPr>
          <w:lang w:val="en-US"/>
        </w:rPr>
        <w:t xml:space="preserve">, upon rotation. </w:t>
      </w:r>
    </w:p>
    <w:p w14:paraId="16FF32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</w:t>
      </w:r>
      <w:r w:rsidRPr="0060279C">
        <w:rPr>
          <w:rFonts w:ascii="Consolas" w:hAnsi="Consolas"/>
          <w:b/>
          <w:lang w:val="en-US"/>
        </w:rPr>
        <w:t>array</w:t>
      </w:r>
      <w:r>
        <w:rPr>
          <w:lang w:val="en-US"/>
        </w:rPr>
        <w:t xml:space="preserve"> of strings. The </w:t>
      </w:r>
      <w:r>
        <w:rPr>
          <w:b/>
          <w:bCs/>
          <w:lang w:val="en-US"/>
        </w:rPr>
        <w:t xml:space="preserve">last element </w:t>
      </w:r>
      <w:r>
        <w:rPr>
          <w:lang w:val="en-US"/>
        </w:rPr>
        <w:t>of the array is the amount of rotation you need to perform.</w:t>
      </w:r>
    </w:p>
    <w:p w14:paraId="573A28D7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</w:t>
      </w:r>
      <w:r w:rsidRPr="0060279C">
        <w:rPr>
          <w:b/>
          <w:lang w:val="en-US"/>
        </w:rPr>
        <w:t>resulted</w:t>
      </w:r>
      <w:r>
        <w:rPr>
          <w:lang w:val="en-US"/>
        </w:rPr>
        <w:t xml:space="preserve"> array after the rotations. The elements should be printed on one </w:t>
      </w:r>
      <w:r w:rsidRPr="0060279C">
        <w:rPr>
          <w:b/>
          <w:lang w:val="en-US"/>
        </w:rPr>
        <w:t>line</w:t>
      </w:r>
      <w:r>
        <w:rPr>
          <w:lang w:val="en-US"/>
        </w:rPr>
        <w:t xml:space="preserve">, </w:t>
      </w:r>
      <w:r w:rsidRPr="0060279C">
        <w:rPr>
          <w:b/>
          <w:lang w:val="en-US"/>
        </w:rPr>
        <w:t>separated</w:t>
      </w:r>
      <w:r>
        <w:rPr>
          <w:lang w:val="en-US"/>
        </w:rPr>
        <w:t xml:space="preserve"> by a </w:t>
      </w:r>
      <w:r>
        <w:rPr>
          <w:b/>
          <w:bCs/>
          <w:lang w:val="en-US"/>
        </w:rPr>
        <w:t>single space</w:t>
      </w:r>
      <w:r>
        <w:t>.</w:t>
      </w:r>
    </w:p>
    <w:p w14:paraId="6D3DA1A9" w14:textId="77777777" w:rsidR="009E6C1B" w:rsidRDefault="009E6C1B" w:rsidP="009E6C1B">
      <w:pPr>
        <w:pStyle w:val="Heading3"/>
      </w:pPr>
      <w:r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9E6C1B" w14:paraId="26D37229" w14:textId="77777777" w:rsidTr="000524CD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BD43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B0B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45EC285C" w14:textId="77777777" w:rsidTr="000524CD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F4C0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D780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3 4 1 2</w:t>
            </w:r>
          </w:p>
        </w:tc>
      </w:tr>
      <w:tr w:rsidR="009E6C1B" w14:paraId="4113E1E3" w14:textId="77777777" w:rsidTr="000524CD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299E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['Banana', 'Orange', 'Coconut', 'Apple',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3DDA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Orange Coconut Apple Banana</w:t>
            </w:r>
          </w:p>
        </w:tc>
      </w:tr>
      <w:tr w:rsidR="009E6C1B" w14:paraId="3180DFFB" w14:textId="77777777" w:rsidTr="000524CD">
        <w:trPr>
          <w:trHeight w:val="25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8786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['remove', 'remove', 'remove']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F327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Empty</w:t>
            </w:r>
          </w:p>
        </w:tc>
      </w:tr>
    </w:tbl>
    <w:p w14:paraId="5E8E61F6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175104EB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a </w:t>
      </w:r>
      <w:r>
        <w:rPr>
          <w:b/>
          <w:bCs/>
        </w:rPr>
        <w:t>built-in function</w:t>
      </w:r>
      <w:r>
        <w:t xml:space="preserve"> for inserting elements </w:t>
      </w:r>
      <w:r>
        <w:rPr>
          <w:b/>
          <w:bCs/>
        </w:rPr>
        <w:t>at the</w:t>
      </w:r>
      <w:r>
        <w:t xml:space="preserve"> </w:t>
      </w:r>
      <w:r>
        <w:rPr>
          <w:b/>
          <w:bCs/>
        </w:rPr>
        <w:t xml:space="preserve">start </w:t>
      </w:r>
      <w:r>
        <w:t>of the array.</w:t>
      </w:r>
    </w:p>
    <w:p w14:paraId="1A366A17" w14:textId="0D43D552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Non-Decreasing Subsequence</w:t>
      </w:r>
    </w:p>
    <w:p w14:paraId="3490A91B" w14:textId="3C863E83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0524CD">
        <w:t>function</w:t>
      </w:r>
      <w:r>
        <w:rPr>
          <w:lang w:val="en-US"/>
        </w:rPr>
        <w:t xml:space="preserve"> that extracts only those numbers that </w:t>
      </w:r>
      <w:r w:rsidRPr="000524CD">
        <w:rPr>
          <w:bCs/>
          <w:lang w:val="en-US"/>
        </w:rPr>
        <w:t>form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</w:t>
      </w:r>
      <w:r w:rsidRPr="000524CD">
        <w:t xml:space="preserve"> </w:t>
      </w:r>
      <w:r>
        <w:rPr>
          <w:b/>
          <w:bCs/>
          <w:lang w:val="en-US"/>
        </w:rPr>
        <w:t>non-decreasing subsequence</w:t>
      </w:r>
      <w:r>
        <w:rPr>
          <w:lang w:val="en-US"/>
        </w:rPr>
        <w:t xml:space="preserve">. In other words, you start from the </w:t>
      </w:r>
      <w:r>
        <w:rPr>
          <w:b/>
          <w:bCs/>
          <w:lang w:val="en-US"/>
        </w:rPr>
        <w:t>first element</w:t>
      </w:r>
      <w:r>
        <w:rPr>
          <w:lang w:val="en-US"/>
        </w:rPr>
        <w:t xml:space="preserve"> and continue to </w:t>
      </w:r>
      <w:r>
        <w:rPr>
          <w:b/>
          <w:bCs/>
          <w:lang w:val="en-US"/>
        </w:rPr>
        <w:t>the end</w:t>
      </w:r>
      <w:r>
        <w:rPr>
          <w:lang w:val="en-US"/>
        </w:rPr>
        <w:t xml:space="preserve"> of the </w:t>
      </w:r>
      <w:r w:rsidRPr="000524CD">
        <w:rPr>
          <w:bCs/>
          <w:lang w:val="en-US"/>
        </w:rPr>
        <w:t>given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array</w:t>
      </w:r>
      <w:r>
        <w:rPr>
          <w:b/>
          <w:bCs/>
          <w:lang w:val="en-US"/>
        </w:rPr>
        <w:t xml:space="preserve"> </w:t>
      </w:r>
      <w:r w:rsidRPr="000524CD">
        <w:rPr>
          <w:bCs/>
          <w:lang w:val="en-US"/>
        </w:rPr>
        <w:t>of numbers</w:t>
      </w:r>
      <w:r>
        <w:rPr>
          <w:lang w:val="en-US"/>
        </w:rPr>
        <w:t xml:space="preserve">. Any number which is </w:t>
      </w:r>
      <w:r>
        <w:rPr>
          <w:b/>
          <w:bCs/>
        </w:rPr>
        <w:t xml:space="preserve">LESS THAN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is </w:t>
      </w:r>
      <w:r>
        <w:rPr>
          <w:b/>
          <w:bCs/>
          <w:lang w:val="it-IT"/>
        </w:rPr>
        <w:t>ignored</w:t>
      </w:r>
      <w:r>
        <w:rPr>
          <w:lang w:val="en-US"/>
        </w:rPr>
        <w:t>, alternatively if it</w:t>
      </w:r>
      <w:r>
        <w:t>’</w:t>
      </w:r>
      <w:r>
        <w:rPr>
          <w:lang w:val="en-US"/>
        </w:rPr>
        <w:t xml:space="preserve">s equal or higher than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you set it as the </w:t>
      </w:r>
      <w:r>
        <w:rPr>
          <w:b/>
          <w:bCs/>
          <w:lang w:val="en-US"/>
        </w:rPr>
        <w:t>current biggest one</w:t>
      </w:r>
      <w:r>
        <w:rPr>
          <w:lang w:val="en-US"/>
        </w:rPr>
        <w:t xml:space="preserve"> and you continue to the next number. </w:t>
      </w:r>
    </w:p>
    <w:p w14:paraId="051909E6" w14:textId="5472355A" w:rsidR="000524CD" w:rsidRDefault="000524CD" w:rsidP="000524CD">
      <w:pPr>
        <w:pStyle w:val="Heading3"/>
      </w:pPr>
      <w:r>
        <w:t>Input</w:t>
      </w:r>
    </w:p>
    <w:p w14:paraId="3C75955D" w14:textId="5D45AD9C" w:rsidR="000524CD" w:rsidRPr="000524CD" w:rsidRDefault="000524CD" w:rsidP="000524CD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input</w:t>
      </w:r>
      <w:r>
        <w:rPr>
          <w:lang w:val="en-US"/>
        </w:rPr>
        <w:t xml:space="preserve"> comes as array of numbers.</w:t>
      </w:r>
    </w:p>
    <w:p w14:paraId="735C719C" w14:textId="0D196B5E" w:rsidR="000524CD" w:rsidRDefault="000524CD" w:rsidP="000524CD">
      <w:pPr>
        <w:pStyle w:val="Heading3"/>
      </w:pPr>
      <w:r>
        <w:t>Output</w:t>
      </w:r>
    </w:p>
    <w:p w14:paraId="1AE89C4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>
        <w:rPr>
          <w:b/>
          <w:bCs/>
          <w:lang w:val="en-US"/>
        </w:rPr>
        <w:t>single space</w:t>
      </w:r>
      <w:r>
        <w:t>.</w:t>
      </w:r>
    </w:p>
    <w:p w14:paraId="68BF3E35" w14:textId="77777777" w:rsidR="009E6C1B" w:rsidRDefault="009E6C1B" w:rsidP="009E6C1B">
      <w:pPr>
        <w:pStyle w:val="Heading3"/>
      </w:pPr>
      <w:r>
        <w:lastRenderedPageBreak/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9E6C1B" w14:paraId="705A3EAB" w14:textId="77777777" w:rsidTr="008A356C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253DE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8329B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20E933A2" w14:textId="77777777" w:rsidTr="000524CD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2892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4C05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1 3 8 10 12 24</w:t>
            </w:r>
          </w:p>
        </w:tc>
      </w:tr>
      <w:tr w:rsidR="009E6C1B" w14:paraId="6D121267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EA332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8ABC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1 2 3 4</w:t>
            </w:r>
          </w:p>
        </w:tc>
      </w:tr>
      <w:tr w:rsidR="009E6C1B" w14:paraId="2349817C" w14:textId="77777777" w:rsidTr="008A356C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8FDE4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F311" w14:textId="77777777" w:rsidR="009E6C1B" w:rsidRPr="000524C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0524CD">
              <w:rPr>
                <w:rFonts w:asciiTheme="minorHAnsi" w:eastAsia="Consolas" w:hAnsiTheme="minorHAnsi" w:cstheme="minorHAnsi"/>
              </w:rPr>
              <w:t>20</w:t>
            </w:r>
          </w:p>
        </w:tc>
      </w:tr>
    </w:tbl>
    <w:p w14:paraId="55F92F43" w14:textId="77777777" w:rsidR="009E6C1B" w:rsidRDefault="009E6C1B" w:rsidP="009E6C1B">
      <w:pPr>
        <w:pStyle w:val="Heading3"/>
      </w:pPr>
      <w:r>
        <w:rPr>
          <w:lang w:val="de-DE"/>
        </w:rPr>
        <w:t>Hints</w:t>
      </w:r>
    </w:p>
    <w:p w14:paraId="63E2B6DE" w14:textId="5E34858B" w:rsidR="009E6C1B" w:rsidRDefault="009E6C1B" w:rsidP="000524C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The </w:t>
      </w:r>
      <w:r w:rsidRPr="0060279C">
        <w:rPr>
          <w:rFonts w:ascii="Consolas" w:hAnsi="Consolas"/>
          <w:b/>
          <w:bCs/>
        </w:rPr>
        <w:t>Array.filter()</w:t>
      </w:r>
      <w:r>
        <w:t xml:space="preserve"> built-in function might help you a lot with this problem.</w:t>
      </w:r>
    </w:p>
    <w:p w14:paraId="0B8E6195" w14:textId="77777777" w:rsidR="009E6C1B" w:rsidRPr="00B263D1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</w:rPr>
      </w:pPr>
      <w:r w:rsidRPr="00B263D1">
        <w:t>Tseam</w:t>
      </w:r>
      <w:r w:rsidRPr="00B263D1">
        <w:rPr>
          <w:rFonts w:eastAsia="SimSun"/>
          <w:noProof/>
          <w:color w:val="642D08"/>
        </w:rPr>
        <w:t xml:space="preserve"> </w:t>
      </w:r>
      <w:r w:rsidRPr="00B263D1">
        <w:t>Account</w:t>
      </w:r>
    </w:p>
    <w:p w14:paraId="70423910" w14:textId="1FF414EB" w:rsidR="009E6C1B" w:rsidRPr="00B263D1" w:rsidRDefault="009E6C1B" w:rsidP="009E6C1B">
      <w:pPr>
        <w:rPr>
          <w:rFonts w:ascii="Calibri" w:eastAsia="Calibri" w:hAnsi="Calibri" w:cs="Arial"/>
        </w:rPr>
      </w:pPr>
      <w:r w:rsidRPr="00B263D1">
        <w:rPr>
          <w:rFonts w:ascii="Calibri" w:eastAsia="Calibri" w:hAnsi="Calibri" w:cs="Arial"/>
        </w:rPr>
        <w:t>As a gamer, P</w:t>
      </w:r>
      <w:r>
        <w:rPr>
          <w:rFonts w:ascii="Calibri" w:eastAsia="Calibri" w:hAnsi="Calibri" w:cs="Arial"/>
        </w:rPr>
        <w:t>eter</w:t>
      </w:r>
      <w:r w:rsidRPr="00B263D1">
        <w:rPr>
          <w:rFonts w:ascii="Calibri" w:eastAsia="Calibri" w:hAnsi="Calibri" w:cs="Arial"/>
        </w:rPr>
        <w:t xml:space="preserve"> has Tseam Account. He loves to buy</w:t>
      </w:r>
      <w:r>
        <w:rPr>
          <w:rFonts w:ascii="Calibri" w:eastAsia="Calibri" w:hAnsi="Calibri" w:cs="Arial"/>
        </w:rPr>
        <w:t xml:space="preserve"> new games. You are given Peter'</w:t>
      </w:r>
      <w:r w:rsidRPr="00B263D1">
        <w:rPr>
          <w:rFonts w:ascii="Calibri" w:eastAsia="Calibri" w:hAnsi="Calibri" w:cs="Arial"/>
        </w:rPr>
        <w:t xml:space="preserve">s account with </w:t>
      </w:r>
      <w:proofErr w:type="gramStart"/>
      <w:r w:rsidRPr="00B263D1">
        <w:rPr>
          <w:rFonts w:ascii="Calibri" w:eastAsia="Calibri" w:hAnsi="Calibri" w:cs="Arial"/>
        </w:rPr>
        <w:t>all</w:t>
      </w:r>
      <w:r w:rsidRPr="00B263D1">
        <w:rPr>
          <w:rFonts w:ascii="Calibri" w:eastAsia="Calibri" w:hAnsi="Calibri" w:cs="Arial"/>
          <w:lang w:val="bg-BG"/>
        </w:rPr>
        <w:t xml:space="preserve"> </w:t>
      </w:r>
      <w:r w:rsidRPr="00B263D1">
        <w:rPr>
          <w:rFonts w:ascii="Calibri" w:eastAsia="Calibri" w:hAnsi="Calibri" w:cs="Arial"/>
          <w:lang w:val="en-GB"/>
        </w:rPr>
        <w:t>of</w:t>
      </w:r>
      <w:proofErr w:type="gramEnd"/>
      <w:r w:rsidRPr="00B263D1">
        <w:rPr>
          <w:rFonts w:ascii="Calibri" w:eastAsia="Calibri" w:hAnsi="Calibri" w:cs="Arial"/>
        </w:rPr>
        <w:t xml:space="preserve"> his games-&gt; </w:t>
      </w:r>
      <w:r w:rsidRPr="0051153F">
        <w:rPr>
          <w:rFonts w:ascii="Calibri" w:eastAsia="Calibri" w:hAnsi="Calibri" w:cs="Arial"/>
          <w:b/>
        </w:rPr>
        <w:t>strings</w:t>
      </w:r>
      <w:r w:rsidRPr="00B263D1">
        <w:rPr>
          <w:rFonts w:ascii="Calibri" w:eastAsia="Calibri" w:hAnsi="Calibri" w:cs="Arial"/>
          <w:lang w:val="bg-BG"/>
        </w:rPr>
        <w:t>,</w:t>
      </w:r>
      <w:r w:rsidRPr="00B263D1">
        <w:rPr>
          <w:rFonts w:ascii="Calibri" w:eastAsia="Calibri" w:hAnsi="Calibri" w:cs="Arial"/>
        </w:rPr>
        <w:t xml:space="preserve"> </w:t>
      </w:r>
      <w:r w:rsidRPr="0051153F">
        <w:rPr>
          <w:rFonts w:ascii="Calibri" w:eastAsia="Calibri" w:hAnsi="Calibri" w:cs="Arial"/>
          <w:b/>
        </w:rPr>
        <w:t>separated</w:t>
      </w:r>
      <w:r w:rsidRPr="00B263D1">
        <w:rPr>
          <w:rFonts w:ascii="Calibri" w:eastAsia="Calibri" w:hAnsi="Calibri" w:cs="Arial"/>
        </w:rPr>
        <w:t xml:space="preserve"> by space. Until you receive </w:t>
      </w:r>
      <w:r w:rsidRPr="00B263D1">
        <w:rPr>
          <w:rFonts w:ascii="Calibri" w:eastAsia="Calibri" w:hAnsi="Calibri" w:cs="Arial"/>
          <w:b/>
        </w:rPr>
        <w:t>"</w:t>
      </w:r>
      <w:r w:rsidRPr="0051153F">
        <w:rPr>
          <w:rFonts w:ascii="Consolas" w:eastAsia="Calibri" w:hAnsi="Consolas" w:cs="Arial"/>
          <w:b/>
        </w:rPr>
        <w:t>Play!</w:t>
      </w:r>
      <w:r w:rsidRPr="00B263D1">
        <w:rPr>
          <w:rFonts w:ascii="Calibri" w:eastAsia="Calibri" w:hAnsi="Calibri" w:cs="Arial"/>
          <w:b/>
        </w:rPr>
        <w:t xml:space="preserve">" </w:t>
      </w:r>
      <w:r w:rsidRPr="00B263D1">
        <w:rPr>
          <w:rFonts w:ascii="Calibri" w:eastAsia="Calibri" w:hAnsi="Calibri" w:cs="Arial"/>
        </w:rPr>
        <w:t>you will be receiving commands which Pe</w:t>
      </w:r>
      <w:r>
        <w:rPr>
          <w:rFonts w:ascii="Calibri" w:eastAsia="Calibri" w:hAnsi="Calibri" w:cs="Arial"/>
        </w:rPr>
        <w:t>ter</w:t>
      </w:r>
      <w:r w:rsidRPr="00B263D1">
        <w:rPr>
          <w:rFonts w:ascii="Calibri" w:eastAsia="Calibri" w:hAnsi="Calibri" w:cs="Arial"/>
        </w:rPr>
        <w:t xml:space="preserve"> does with his </w:t>
      </w:r>
      <w:proofErr w:type="gramStart"/>
      <w:r w:rsidRPr="00B263D1">
        <w:rPr>
          <w:rFonts w:ascii="Calibri" w:eastAsia="Calibri" w:hAnsi="Calibri" w:cs="Arial"/>
        </w:rPr>
        <w:t>account.</w:t>
      </w:r>
      <w:r w:rsidR="000524CD">
        <w:rPr>
          <w:rFonts w:ascii="Calibri" w:eastAsia="Calibri" w:hAnsi="Calibri" w:cs="Arial"/>
        </w:rPr>
        <w:t>`</w:t>
      </w:r>
      <w:proofErr w:type="gramEnd"/>
    </w:p>
    <w:p w14:paraId="379413E6" w14:textId="77777777" w:rsidR="009E6C1B" w:rsidRPr="000524CD" w:rsidRDefault="009E6C1B" w:rsidP="009E6C1B">
      <w:pPr>
        <w:rPr>
          <w:rFonts w:ascii="Calibri" w:eastAsia="Calibri" w:hAnsi="Calibri" w:cs="Arial"/>
          <w:lang w:val="bg-BG"/>
        </w:rPr>
      </w:pPr>
      <w:r w:rsidRPr="00B263D1">
        <w:rPr>
          <w:rFonts w:ascii="Calibri" w:eastAsia="Calibri" w:hAnsi="Calibri" w:cs="Arial"/>
          <w:lang w:val="en-GB"/>
        </w:rPr>
        <w:t>You may receive the following commands:</w:t>
      </w:r>
    </w:p>
    <w:p w14:paraId="46CC2669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Install {game}</w:t>
      </w:r>
    </w:p>
    <w:p w14:paraId="20EA6B67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Uninstall {game}</w:t>
      </w:r>
    </w:p>
    <w:p w14:paraId="5C271F6A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Update {game}</w:t>
      </w:r>
    </w:p>
    <w:p w14:paraId="63ED0CE8" w14:textId="77777777" w:rsidR="009E6C1B" w:rsidRPr="00B263D1" w:rsidRDefault="009E6C1B" w:rsidP="009E6C1B">
      <w:pPr>
        <w:numPr>
          <w:ilvl w:val="0"/>
          <w:numId w:val="35"/>
        </w:numPr>
        <w:rPr>
          <w:rFonts w:ascii="Consolas" w:hAnsi="Consolas"/>
          <w:b/>
          <w:noProof/>
          <w:lang w:val="en-GB" w:eastAsia="bg-BG"/>
        </w:rPr>
      </w:pPr>
      <w:r w:rsidRPr="00B263D1">
        <w:rPr>
          <w:rFonts w:ascii="Consolas" w:hAnsi="Consolas"/>
          <w:b/>
          <w:noProof/>
          <w:lang w:val="en-GB" w:eastAsia="bg-BG"/>
        </w:rPr>
        <w:t>Expansion {game}-{expansion}</w:t>
      </w:r>
    </w:p>
    <w:p w14:paraId="1815139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add</w:t>
      </w:r>
      <w:r w:rsidRPr="00B263D1">
        <w:rPr>
          <w:rFonts w:ascii="Calibri" w:eastAsia="Calibri" w:hAnsi="Calibri" w:cs="Arial"/>
          <w:lang w:val="en-GB"/>
        </w:rPr>
        <w:t xml:space="preserve"> the game at </w:t>
      </w:r>
      <w:r w:rsidRPr="0051153F">
        <w:rPr>
          <w:rFonts w:ascii="Calibri" w:eastAsia="Calibri" w:hAnsi="Calibri" w:cs="Arial"/>
          <w:b/>
          <w:lang w:val="en-GB"/>
        </w:rPr>
        <w:t>last</w:t>
      </w:r>
      <w:r w:rsidRPr="00B263D1">
        <w:rPr>
          <w:rFonts w:ascii="Calibri" w:eastAsia="Calibri" w:hAnsi="Calibri" w:cs="Arial"/>
          <w:lang w:val="en-GB"/>
        </w:rPr>
        <w:t xml:space="preserve"> position in </w:t>
      </w:r>
      <w:r>
        <w:rPr>
          <w:rFonts w:ascii="Calibri" w:eastAsia="Calibri" w:hAnsi="Calibri" w:cs="Arial"/>
          <w:lang w:val="en-GB"/>
        </w:rPr>
        <w:t xml:space="preserve">the account, but only if it </w:t>
      </w:r>
      <w:r w:rsidRPr="0051153F">
        <w:rPr>
          <w:rFonts w:ascii="Calibri" w:eastAsia="Calibri" w:hAnsi="Calibri" w:cs="Arial"/>
          <w:b/>
          <w:lang w:val="en-GB"/>
        </w:rPr>
        <w:t>isn't</w:t>
      </w:r>
      <w:r w:rsidRPr="00B263D1">
        <w:rPr>
          <w:rFonts w:ascii="Calibri" w:eastAsia="Calibri" w:hAnsi="Calibri" w:cs="Arial"/>
          <w:lang w:val="en-GB"/>
        </w:rPr>
        <w:t xml:space="preserve"> installed already.</w:t>
      </w:r>
    </w:p>
    <w:p w14:paraId="7B9D9CF6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Uninstall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</w:t>
      </w:r>
      <w:r w:rsidRPr="00B263D1">
        <w:rPr>
          <w:rFonts w:ascii="Calibri" w:eastAsia="Calibri" w:hAnsi="Calibri" w:cs="Arial"/>
          <w:b/>
          <w:lang w:val="en-GB"/>
        </w:rPr>
        <w:t>delete</w:t>
      </w:r>
      <w:r w:rsidRPr="00B263D1">
        <w:rPr>
          <w:rFonts w:ascii="Calibri" w:eastAsia="Calibri" w:hAnsi="Calibri" w:cs="Arial"/>
          <w:lang w:val="en-GB"/>
        </w:rPr>
        <w:t xml:space="preserve"> the game if it </w:t>
      </w:r>
      <w:r w:rsidRPr="0051153F">
        <w:rPr>
          <w:rFonts w:ascii="Calibri" w:eastAsia="Calibri" w:hAnsi="Calibri" w:cs="Arial"/>
          <w:b/>
          <w:lang w:val="en-GB"/>
        </w:rPr>
        <w:t>exists</w:t>
      </w:r>
      <w:r w:rsidRPr="00B263D1">
        <w:rPr>
          <w:rFonts w:ascii="Calibri" w:eastAsia="Calibri" w:hAnsi="Calibri" w:cs="Arial"/>
          <w:lang w:val="en-GB"/>
        </w:rPr>
        <w:t>.</w:t>
      </w:r>
    </w:p>
    <w:p w14:paraId="689B750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Update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</w:t>
      </w:r>
      <w:r w:rsidRPr="00B263D1">
        <w:rPr>
          <w:rFonts w:ascii="Calibri" w:eastAsia="Calibri" w:hAnsi="Calibri" w:cs="Arial"/>
          <w:b/>
          <w:lang w:val="en-GB"/>
        </w:rPr>
        <w:t>update</w:t>
      </w:r>
      <w:r w:rsidRPr="00B263D1">
        <w:rPr>
          <w:rFonts w:ascii="Calibri" w:eastAsia="Calibri" w:hAnsi="Calibri" w:cs="Arial"/>
          <w:lang w:val="en-GB"/>
        </w:rPr>
        <w:t xml:space="preserve"> the game </w:t>
      </w:r>
      <w:r w:rsidRPr="0051153F">
        <w:rPr>
          <w:rFonts w:ascii="Calibri" w:eastAsia="Calibri" w:hAnsi="Calibri" w:cs="Arial"/>
          <w:b/>
          <w:lang w:val="en-GB"/>
        </w:rPr>
        <w:t>if it exists</w:t>
      </w:r>
      <w:r w:rsidRPr="00B263D1">
        <w:rPr>
          <w:rFonts w:ascii="Calibri" w:eastAsia="Calibri" w:hAnsi="Calibri" w:cs="Arial"/>
          <w:lang w:val="en-GB"/>
        </w:rPr>
        <w:t xml:space="preserve"> and place it on </w:t>
      </w:r>
      <w:r w:rsidRPr="00B263D1">
        <w:rPr>
          <w:rFonts w:ascii="Calibri" w:eastAsia="Calibri" w:hAnsi="Calibri" w:cs="Arial"/>
          <w:b/>
          <w:lang w:val="en-GB"/>
        </w:rPr>
        <w:t>last position</w:t>
      </w:r>
      <w:r w:rsidRPr="00B263D1">
        <w:rPr>
          <w:rFonts w:ascii="Calibri" w:eastAsia="Calibri" w:hAnsi="Calibri" w:cs="Arial"/>
          <w:lang w:val="en-GB"/>
        </w:rPr>
        <w:t>.</w:t>
      </w:r>
    </w:p>
    <w:p w14:paraId="2EE5DB39" w14:textId="77777777" w:rsidR="009E6C1B" w:rsidRPr="00B263D1" w:rsidRDefault="009E6C1B" w:rsidP="009E6C1B">
      <w:pPr>
        <w:rPr>
          <w:rFonts w:ascii="Calibri" w:eastAsia="Calibri" w:hAnsi="Calibri" w:cs="Arial"/>
          <w:lang w:val="en-GB"/>
        </w:rPr>
      </w:pPr>
      <w:r w:rsidRPr="00B263D1">
        <w:rPr>
          <w:rFonts w:ascii="Calibri" w:eastAsia="Calibri" w:hAnsi="Calibri" w:cs="Arial"/>
          <w:lang w:val="en-GB"/>
        </w:rPr>
        <w:t xml:space="preserve">If you receive </w:t>
      </w:r>
      <w:r w:rsidRPr="0051153F">
        <w:rPr>
          <w:rFonts w:ascii="Consolas" w:eastAsia="Calibri" w:hAnsi="Consolas" w:cs="Arial"/>
          <w:b/>
          <w:lang w:val="en-GB"/>
        </w:rPr>
        <w:t>Expansion</w:t>
      </w:r>
      <w:r w:rsidRPr="00B263D1">
        <w:rPr>
          <w:rFonts w:ascii="Calibri" w:eastAsia="Calibri" w:hAnsi="Calibri" w:cs="Arial"/>
          <w:b/>
          <w:lang w:val="en-GB"/>
        </w:rPr>
        <w:t xml:space="preserve"> command</w:t>
      </w:r>
      <w:r w:rsidRPr="00B263D1">
        <w:rPr>
          <w:rFonts w:ascii="Calibri" w:eastAsia="Calibri" w:hAnsi="Calibri" w:cs="Arial"/>
          <w:lang w:val="en-GB"/>
        </w:rPr>
        <w:t xml:space="preserve">, you should check if the game exists and </w:t>
      </w:r>
      <w:r w:rsidRPr="00B263D1">
        <w:rPr>
          <w:rFonts w:ascii="Calibri" w:eastAsia="Calibri" w:hAnsi="Calibri" w:cs="Arial"/>
          <w:b/>
          <w:lang w:val="en-GB"/>
        </w:rPr>
        <w:t>insert</w:t>
      </w:r>
      <w:r w:rsidRPr="00B263D1">
        <w:rPr>
          <w:rFonts w:ascii="Calibri" w:eastAsia="Calibri" w:hAnsi="Calibri" w:cs="Arial"/>
          <w:lang w:val="en-GB"/>
        </w:rPr>
        <w:t xml:space="preserve"> after it the expansion in the following format: "</w:t>
      </w:r>
      <w:r w:rsidRPr="0051153F">
        <w:rPr>
          <w:rFonts w:ascii="Consolas" w:eastAsia="Calibri" w:hAnsi="Consolas" w:cs="Arial"/>
          <w:b/>
          <w:lang w:val="en-GB"/>
        </w:rPr>
        <w:t>{game</w:t>
      </w:r>
      <w:proofErr w:type="gramStart"/>
      <w:r w:rsidRPr="0051153F">
        <w:rPr>
          <w:rFonts w:ascii="Consolas" w:eastAsia="Calibri" w:hAnsi="Consolas" w:cs="Arial"/>
          <w:b/>
          <w:lang w:val="en-GB"/>
        </w:rPr>
        <w:t>}:{</w:t>
      </w:r>
      <w:proofErr w:type="gramEnd"/>
      <w:r w:rsidRPr="0051153F">
        <w:rPr>
          <w:rFonts w:ascii="Consolas" w:eastAsia="Calibri" w:hAnsi="Consolas" w:cs="Arial"/>
          <w:b/>
          <w:lang w:val="en-GB"/>
        </w:rPr>
        <w:t>expansion}</w:t>
      </w:r>
      <w:r w:rsidRPr="00B263D1">
        <w:rPr>
          <w:rFonts w:ascii="Calibri" w:eastAsia="Calibri" w:hAnsi="Calibri" w:cs="Arial"/>
          <w:b/>
          <w:lang w:val="en-GB"/>
        </w:rPr>
        <w:t>";</w:t>
      </w:r>
    </w:p>
    <w:p w14:paraId="4317E456" w14:textId="77777777" w:rsidR="009E6C1B" w:rsidRPr="0051153F" w:rsidRDefault="009E6C1B" w:rsidP="009E6C1B">
      <w:pPr>
        <w:pStyle w:val="Heading3"/>
      </w:pPr>
      <w:r w:rsidRPr="0051153F">
        <w:t>Input</w:t>
      </w:r>
    </w:p>
    <w:p w14:paraId="069F8DCA" w14:textId="5DDFB143" w:rsidR="009E6C1B" w:rsidRPr="00B263D1" w:rsidRDefault="009E6C1B" w:rsidP="009E6C1B">
      <w:pPr>
        <w:numPr>
          <w:ilvl w:val="0"/>
          <w:numId w:val="36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On the </w:t>
      </w:r>
      <w:r w:rsidRPr="00B263D1">
        <w:rPr>
          <w:rFonts w:ascii="Calibri" w:hAnsi="Calibri" w:cs="Calibri"/>
          <w:b/>
          <w:noProof/>
          <w:lang w:val="bg-BG" w:eastAsia="bg-BG"/>
        </w:rPr>
        <w:t>first input line</w:t>
      </w:r>
      <w:r w:rsidRPr="00B263D1">
        <w:rPr>
          <w:rFonts w:ascii="Calibri" w:hAnsi="Calibri" w:cs="Calibri"/>
          <w:noProof/>
          <w:lang w:val="bg-BG" w:eastAsia="bg-BG"/>
        </w:rPr>
        <w:t xml:space="preserve"> you will receive Pe</w:t>
      </w:r>
      <w:r>
        <w:rPr>
          <w:rFonts w:ascii="Calibri" w:hAnsi="Calibri" w:cs="Calibri"/>
          <w:noProof/>
          <w:lang w:eastAsia="bg-BG"/>
        </w:rPr>
        <w:t>ter</w:t>
      </w:r>
      <w:r w:rsidRPr="00B263D1">
        <w:rPr>
          <w:rFonts w:ascii="Calibri" w:hAnsi="Calibri" w:cs="Calibri"/>
          <w:noProof/>
          <w:lang w:val="bg-BG" w:eastAsia="bg-BG"/>
        </w:rPr>
        <w:t xml:space="preserve">`s </w:t>
      </w:r>
      <w:r w:rsidRPr="00B263D1">
        <w:rPr>
          <w:rFonts w:ascii="Calibri" w:hAnsi="Calibri" w:cs="Calibri"/>
          <w:b/>
          <w:noProof/>
          <w:lang w:val="bg-BG" w:eastAsia="bg-BG"/>
        </w:rPr>
        <w:t>account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="00B452DD">
        <w:rPr>
          <w:rFonts w:ascii="Calibri" w:hAnsi="Calibri" w:cs="Calibri"/>
          <w:noProof/>
          <w:lang w:val="bg-BG" w:eastAsia="bg-BG"/>
        </w:rPr>
        <w:t>-</w:t>
      </w:r>
      <w:r w:rsidRPr="00B263D1">
        <w:rPr>
          <w:rFonts w:ascii="Calibri" w:hAnsi="Calibri" w:cs="Calibri"/>
          <w:noProof/>
          <w:lang w:val="bg-BG" w:eastAsia="bg-BG"/>
        </w:rPr>
        <w:t xml:space="preserve"> </w:t>
      </w:r>
      <w:r w:rsidRPr="0051153F">
        <w:rPr>
          <w:rFonts w:ascii="Calibri" w:hAnsi="Calibri" w:cs="Calibri"/>
          <w:b/>
          <w:noProof/>
          <w:lang w:val="bg-BG" w:eastAsia="bg-BG"/>
        </w:rPr>
        <w:t>sequence</w:t>
      </w:r>
      <w:r w:rsidRPr="00B263D1">
        <w:rPr>
          <w:rFonts w:ascii="Calibri" w:hAnsi="Calibri" w:cs="Calibri"/>
          <w:noProof/>
          <w:lang w:val="bg-BG" w:eastAsia="bg-BG"/>
        </w:rPr>
        <w:t xml:space="preserve"> of game names, </w:t>
      </w:r>
      <w:r w:rsidRPr="0051153F">
        <w:rPr>
          <w:rFonts w:ascii="Calibri" w:hAnsi="Calibri" w:cs="Calibri"/>
          <w:b/>
          <w:noProof/>
          <w:lang w:val="bg-BG" w:eastAsia="bg-BG"/>
        </w:rPr>
        <w:t>separated</w:t>
      </w:r>
      <w:r w:rsidRPr="00B263D1">
        <w:rPr>
          <w:rFonts w:ascii="Calibri" w:hAnsi="Calibri" w:cs="Calibri"/>
          <w:noProof/>
          <w:lang w:val="bg-BG" w:eastAsia="bg-BG"/>
        </w:rPr>
        <w:t xml:space="preserve"> by space.</w:t>
      </w:r>
    </w:p>
    <w:p w14:paraId="320F29FE" w14:textId="77777777" w:rsidR="009E6C1B" w:rsidRPr="00B263D1" w:rsidRDefault="009E6C1B" w:rsidP="009E6C1B">
      <w:pPr>
        <w:numPr>
          <w:ilvl w:val="0"/>
          <w:numId w:val="36"/>
        </w:numPr>
        <w:contextualSpacing/>
        <w:rPr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Until you receive </w:t>
      </w:r>
      <w:r w:rsidRPr="00B263D1">
        <w:rPr>
          <w:rFonts w:ascii="Calibri" w:hAnsi="Calibri" w:cs="Calibri"/>
          <w:b/>
          <w:noProof/>
          <w:lang w:val="bg-BG" w:eastAsia="bg-BG"/>
        </w:rPr>
        <w:t>"</w:t>
      </w:r>
      <w:r w:rsidRPr="0051153F">
        <w:rPr>
          <w:rFonts w:ascii="Consolas" w:hAnsi="Consolas" w:cs="Calibri"/>
          <w:b/>
          <w:noProof/>
          <w:lang w:val="bg-BG" w:eastAsia="bg-BG"/>
        </w:rPr>
        <w:t>Play!</w:t>
      </w:r>
      <w:r w:rsidRPr="00B263D1">
        <w:rPr>
          <w:rFonts w:ascii="Calibri" w:hAnsi="Calibri" w:cs="Calibri"/>
          <w:b/>
          <w:noProof/>
          <w:lang w:val="bg-BG" w:eastAsia="bg-BG"/>
        </w:rPr>
        <w:t>"</w:t>
      </w:r>
      <w:r w:rsidRPr="00B263D1">
        <w:rPr>
          <w:rFonts w:ascii="Calibri" w:hAnsi="Calibri" w:cs="Calibri"/>
          <w:noProof/>
          <w:lang w:val="bg-BG" w:eastAsia="bg-BG"/>
        </w:rPr>
        <w:t xml:space="preserve"> you will be receiving </w:t>
      </w:r>
      <w:r w:rsidRPr="00B263D1">
        <w:rPr>
          <w:rFonts w:ascii="Calibri" w:hAnsi="Calibri" w:cs="Calibri"/>
          <w:b/>
          <w:noProof/>
          <w:lang w:val="bg-BG" w:eastAsia="bg-BG"/>
        </w:rPr>
        <w:t>commands</w:t>
      </w:r>
      <w:r w:rsidRPr="00B263D1">
        <w:rPr>
          <w:noProof/>
          <w:lang w:val="bg-BG" w:eastAsia="bg-BG"/>
        </w:rPr>
        <w:t xml:space="preserve">. </w:t>
      </w:r>
    </w:p>
    <w:p w14:paraId="0ACAC42D" w14:textId="77777777" w:rsidR="009E6C1B" w:rsidRPr="0051153F" w:rsidRDefault="009E6C1B" w:rsidP="009E6C1B">
      <w:pPr>
        <w:pStyle w:val="Heading3"/>
      </w:pPr>
      <w:r w:rsidRPr="0051153F">
        <w:t>Output</w:t>
      </w:r>
    </w:p>
    <w:p w14:paraId="1FD4B017" w14:textId="77777777" w:rsidR="009E6C1B" w:rsidRPr="00B263D1" w:rsidRDefault="009E6C1B" w:rsidP="009E6C1B">
      <w:pPr>
        <w:numPr>
          <w:ilvl w:val="0"/>
          <w:numId w:val="37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As output you must print </w:t>
      </w:r>
      <w:proofErr w:type="spellStart"/>
      <w:r w:rsidRPr="00B263D1">
        <w:rPr>
          <w:rFonts w:ascii="Calibri" w:hAnsi="Calibri" w:cs="Calibri"/>
          <w:lang w:val="bg-BG" w:eastAsia="bg-BG"/>
        </w:rPr>
        <w:t>Pe</w:t>
      </w:r>
      <w:r>
        <w:rPr>
          <w:rFonts w:ascii="Calibri" w:hAnsi="Calibri" w:cs="Calibri"/>
          <w:lang w:eastAsia="bg-BG"/>
        </w:rPr>
        <w:t>ter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`s </w:t>
      </w:r>
      <w:proofErr w:type="spellStart"/>
      <w:r w:rsidRPr="00B263D1">
        <w:rPr>
          <w:rFonts w:ascii="Calibri" w:hAnsi="Calibri" w:cs="Calibri"/>
          <w:lang w:val="bg-BG" w:eastAsia="bg-BG"/>
        </w:rPr>
        <w:t>Tseam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b/>
          <w:lang w:val="bg-BG" w:eastAsia="bg-BG"/>
        </w:rPr>
        <w:t>account</w:t>
      </w:r>
      <w:proofErr w:type="spellEnd"/>
      <w:r w:rsidRPr="00B263D1">
        <w:rPr>
          <w:rFonts w:ascii="Calibri" w:hAnsi="Calibri" w:cs="Calibri"/>
          <w:noProof/>
          <w:lang w:val="bg-BG" w:eastAsia="bg-BG"/>
        </w:rPr>
        <w:t xml:space="preserve">. </w:t>
      </w:r>
    </w:p>
    <w:p w14:paraId="3D742F9B" w14:textId="77777777" w:rsidR="009E6C1B" w:rsidRPr="0051153F" w:rsidRDefault="009E6C1B" w:rsidP="009E6C1B">
      <w:pPr>
        <w:pStyle w:val="Heading3"/>
      </w:pPr>
      <w:r w:rsidRPr="0051153F">
        <w:lastRenderedPageBreak/>
        <w:t>Constraints</w:t>
      </w:r>
    </w:p>
    <w:p w14:paraId="2D533190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>The</w:t>
      </w:r>
      <w:r w:rsidRPr="00B263D1">
        <w:rPr>
          <w:rFonts w:ascii="Calibri" w:hAnsi="Calibri" w:cs="Calibri"/>
          <w:b/>
          <w:noProof/>
          <w:lang w:val="bg-BG" w:eastAsia="bg-BG"/>
        </w:rPr>
        <w:t xml:space="preserve"> command will always be valid.</w:t>
      </w:r>
    </w:p>
    <w:p w14:paraId="6BA13C7F" w14:textId="77777777" w:rsidR="009E6C1B" w:rsidRPr="00B263D1" w:rsidRDefault="009E6C1B" w:rsidP="009E6C1B">
      <w:pPr>
        <w:numPr>
          <w:ilvl w:val="0"/>
          <w:numId w:val="38"/>
        </w:numPr>
        <w:contextualSpacing/>
        <w:rPr>
          <w:rFonts w:ascii="Calibri" w:hAnsi="Calibri" w:cs="Calibri"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The </w:t>
      </w:r>
      <w:proofErr w:type="spellStart"/>
      <w:r w:rsidRPr="00B263D1">
        <w:rPr>
          <w:rFonts w:ascii="Calibri" w:hAnsi="Calibri" w:cs="Calibri"/>
          <w:b/>
          <w:lang w:val="bg-BG" w:eastAsia="bg-BG"/>
        </w:rPr>
        <w:t>game</w:t>
      </w:r>
      <w:proofErr w:type="spellEnd"/>
      <w:r w:rsidRPr="00B263D1">
        <w:rPr>
          <w:rFonts w:ascii="Calibri" w:hAnsi="Calibri" w:cs="Calibri"/>
          <w:b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and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b/>
          <w:lang w:val="bg-BG" w:eastAsia="bg-BG"/>
        </w:rPr>
        <w:t>expansion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will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be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strings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and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will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contain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any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proofErr w:type="spellStart"/>
      <w:r w:rsidRPr="00B263D1">
        <w:rPr>
          <w:rFonts w:ascii="Calibri" w:hAnsi="Calibri" w:cs="Calibri"/>
          <w:lang w:val="bg-BG" w:eastAsia="bg-BG"/>
        </w:rPr>
        <w:t>character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, </w:t>
      </w:r>
      <w:proofErr w:type="spellStart"/>
      <w:r w:rsidRPr="00B263D1">
        <w:rPr>
          <w:rFonts w:ascii="Calibri" w:hAnsi="Calibri" w:cs="Calibri"/>
          <w:lang w:val="bg-BG" w:eastAsia="bg-BG"/>
        </w:rPr>
        <w:t>except</w:t>
      </w:r>
      <w:proofErr w:type="spellEnd"/>
      <w:r w:rsidRPr="00B263D1">
        <w:rPr>
          <w:rFonts w:ascii="Calibri" w:hAnsi="Calibri" w:cs="Calibri"/>
          <w:lang w:val="bg-BG" w:eastAsia="bg-BG"/>
        </w:rPr>
        <w:t xml:space="preserve"> 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51153F">
        <w:rPr>
          <w:rFonts w:ascii="Consolas" w:hAnsi="Consolas" w:cs="Calibri"/>
          <w:b/>
          <w:lang w:val="bg-BG" w:eastAsia="bg-BG"/>
        </w:rPr>
        <w:t>-</w:t>
      </w:r>
      <w:r w:rsidRPr="00B263D1">
        <w:rPr>
          <w:rFonts w:ascii="Calibri" w:hAnsi="Calibri" w:cs="Calibri"/>
          <w:b/>
          <w:lang w:val="bg-BG" w:eastAsia="bg-BG"/>
        </w:rPr>
        <w:t>'</w:t>
      </w:r>
      <w:r w:rsidRPr="00B263D1">
        <w:rPr>
          <w:rFonts w:ascii="Calibri" w:hAnsi="Calibri" w:cs="Calibri"/>
          <w:lang w:val="bg-BG" w:eastAsia="bg-BG"/>
        </w:rPr>
        <w:t>.</w:t>
      </w:r>
    </w:p>
    <w:p w14:paraId="239AD684" w14:textId="77777777" w:rsidR="009E6C1B" w:rsidRPr="00B263D1" w:rsidRDefault="009E6C1B" w:rsidP="009E6C1B">
      <w:pPr>
        <w:numPr>
          <w:ilvl w:val="0"/>
          <w:numId w:val="39"/>
        </w:numPr>
        <w:contextualSpacing/>
        <w:rPr>
          <w:rFonts w:ascii="Calibri" w:hAnsi="Calibri" w:cs="Calibri"/>
          <w:noProof/>
          <w:lang w:val="bg-BG" w:eastAsia="bg-BG"/>
        </w:rPr>
      </w:pPr>
      <w:r w:rsidRPr="00B263D1">
        <w:rPr>
          <w:rFonts w:ascii="Calibri" w:hAnsi="Calibri" w:cs="Calibri"/>
          <w:noProof/>
          <w:lang w:val="bg-BG" w:eastAsia="bg-BG"/>
        </w:rPr>
        <w:t xml:space="preserve">Allowed working </w:t>
      </w:r>
      <w:r w:rsidRPr="00B263D1">
        <w:rPr>
          <w:rFonts w:ascii="Calibri" w:hAnsi="Calibri" w:cs="Calibri"/>
          <w:b/>
          <w:noProof/>
          <w:lang w:val="bg-BG" w:eastAsia="bg-BG"/>
        </w:rPr>
        <w:t>time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memory</w:t>
      </w:r>
      <w:r w:rsidRPr="00B263D1">
        <w:rPr>
          <w:rFonts w:ascii="Calibri" w:hAnsi="Calibri" w:cs="Calibri"/>
          <w:noProof/>
          <w:lang w:val="bg-BG" w:eastAsia="bg-BG"/>
        </w:rPr>
        <w:t xml:space="preserve">: </w:t>
      </w:r>
      <w:r w:rsidRPr="00B263D1">
        <w:rPr>
          <w:rFonts w:ascii="Calibri" w:hAnsi="Calibri" w:cs="Calibri"/>
          <w:b/>
          <w:noProof/>
          <w:lang w:val="bg-BG" w:eastAsia="bg-BG"/>
        </w:rPr>
        <w:t>100ms</w:t>
      </w:r>
      <w:r w:rsidRPr="00B263D1">
        <w:rPr>
          <w:rFonts w:ascii="Calibri" w:hAnsi="Calibri" w:cs="Calibri"/>
          <w:noProof/>
          <w:lang w:val="bg-BG" w:eastAsia="bg-BG"/>
        </w:rPr>
        <w:t xml:space="preserve"> / </w:t>
      </w:r>
      <w:r w:rsidRPr="00B263D1">
        <w:rPr>
          <w:rFonts w:ascii="Calibri" w:hAnsi="Calibri" w:cs="Calibri"/>
          <w:b/>
          <w:noProof/>
          <w:lang w:val="bg-BG" w:eastAsia="bg-BG"/>
        </w:rPr>
        <w:t>16MB</w:t>
      </w:r>
      <w:r w:rsidRPr="00B263D1">
        <w:rPr>
          <w:rFonts w:ascii="Calibri" w:hAnsi="Calibri" w:cs="Calibri"/>
          <w:noProof/>
          <w:lang w:val="bg-BG" w:eastAsia="bg-BG"/>
        </w:rPr>
        <w:t>.</w:t>
      </w:r>
    </w:p>
    <w:p w14:paraId="06243B88" w14:textId="77777777" w:rsidR="009E6C1B" w:rsidRPr="0051153F" w:rsidRDefault="009E6C1B" w:rsidP="009E6C1B">
      <w:pPr>
        <w:pStyle w:val="Heading3"/>
      </w:pPr>
      <w:r w:rsidRPr="0051153F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9E6C1B" w:rsidRPr="00B263D1" w14:paraId="255A01D6" w14:textId="77777777" w:rsidTr="00B452DD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C7F03" w14:textId="77777777" w:rsidR="009E6C1B" w:rsidRPr="00B452DD" w:rsidRDefault="009E6C1B" w:rsidP="008A356C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16F2D" w14:textId="77777777" w:rsidR="009E6C1B" w:rsidRPr="00B452DD" w:rsidRDefault="009E6C1B" w:rsidP="008A356C">
            <w:pPr>
              <w:jc w:val="center"/>
              <w:rPr>
                <w:b/>
                <w:noProof/>
              </w:rPr>
            </w:pPr>
            <w:r w:rsidRPr="00B452DD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C3106E" w14:textId="60BCF340" w:rsidR="009E6C1B" w:rsidRPr="00B452DD" w:rsidRDefault="009E6C1B" w:rsidP="008A356C">
            <w:pPr>
              <w:jc w:val="center"/>
              <w:rPr>
                <w:b/>
                <w:noProof/>
                <w:lang w:val="en-GB"/>
              </w:rPr>
            </w:pPr>
            <w:r w:rsidRPr="00B452DD">
              <w:rPr>
                <w:b/>
                <w:noProof/>
              </w:rPr>
              <w:t>Comment</w:t>
            </w:r>
            <w:r w:rsidR="00B452DD">
              <w:rPr>
                <w:b/>
                <w:noProof/>
                <w:lang w:val="en-GB"/>
              </w:rPr>
              <w:t>s</w:t>
            </w:r>
          </w:p>
        </w:tc>
      </w:tr>
      <w:tr w:rsidR="009E6C1B" w:rsidRPr="00B263D1" w14:paraId="6C7CF652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393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8710850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Install LoL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1358BF47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EAED4F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42C0CB3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CS-Go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8EFFF20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4F22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A364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receive the account =&gt; CS, WoW, Diablo</w:t>
            </w:r>
          </w:p>
          <w:p w14:paraId="54041D93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Install LoL =&gt; CS, WoW, Diablo, LoL</w:t>
            </w:r>
          </w:p>
          <w:p w14:paraId="3CEF7FF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WoW =&gt; CS, Diablo, LoL</w:t>
            </w:r>
          </w:p>
          <w:p w14:paraId="4B0D38B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Diablo =&gt; CS, LoL, Diablo</w:t>
            </w:r>
          </w:p>
          <w:p w14:paraId="5544B1D8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add expansion =&gt; CS, CS:Go, LoL, Diablo</w:t>
            </w:r>
          </w:p>
          <w:p w14:paraId="4767999D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We print the account.</w:t>
            </w:r>
          </w:p>
        </w:tc>
      </w:tr>
      <w:tr w:rsidR="009E6C1B" w:rsidRPr="00B263D1" w14:paraId="08EBEDA6" w14:textId="77777777" w:rsidTr="00B452DD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A346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['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CS WoW Diablo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2D3E7518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Uninstall XCOM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501EEA3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PeshoGame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D0B36C9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Update WoW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4241A6D2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Expansion Civ-V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',</w:t>
            </w:r>
          </w:p>
          <w:p w14:paraId="6BA98C0C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eastAsia="bg-BG"/>
              </w:rPr>
            </w:pPr>
            <w:r w:rsidRPr="00B452DD">
              <w:rPr>
                <w:rFonts w:eastAsia="Arial Unicode MS" w:cstheme="minorHAnsi"/>
                <w:noProof/>
                <w:lang w:eastAsia="bg-BG"/>
              </w:rPr>
              <w:t>'</w:t>
            </w:r>
            <w:r w:rsidRPr="00B452DD">
              <w:rPr>
                <w:rFonts w:eastAsia="Arial Unicode MS" w:cstheme="minorHAnsi"/>
                <w:noProof/>
                <w:lang w:val="bg-BG" w:eastAsia="bg-BG"/>
              </w:rPr>
              <w:t>Play!</w:t>
            </w:r>
            <w:r w:rsidRPr="00B452DD">
              <w:rPr>
                <w:rFonts w:eastAsia="Arial Unicode MS" w:cstheme="minorHAnsi"/>
                <w:noProof/>
                <w:lang w:eastAsia="bg-BG"/>
              </w:rPr>
              <w:t>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651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B452DD">
              <w:rPr>
                <w:rFonts w:eastAsia="Arial Unicode MS" w:cstheme="minorHAnsi"/>
                <w:noProof/>
                <w:lang w:val="bg-BG"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C93C" w14:textId="77777777" w:rsidR="009E6C1B" w:rsidRPr="00B452DD" w:rsidRDefault="009E6C1B" w:rsidP="008A356C">
            <w:pPr>
              <w:rPr>
                <w:rFonts w:eastAsia="Arial Unicode MS" w:cstheme="minorHAnsi"/>
                <w:noProof/>
                <w:lang w:val="bg-BG" w:eastAsia="bg-BG"/>
              </w:rPr>
            </w:pPr>
          </w:p>
        </w:tc>
      </w:tr>
    </w:tbl>
    <w:p w14:paraId="0DF6050A" w14:textId="77777777" w:rsidR="009E6C1B" w:rsidRPr="00983A3D" w:rsidRDefault="009E6C1B" w:rsidP="00B452DD">
      <w:pPr>
        <w:pStyle w:val="Heading"/>
      </w:pPr>
      <w:r>
        <w:rPr>
          <w:lang w:val="it-IT"/>
        </w:rPr>
        <w:t>Multidimensional Arrays</w:t>
      </w:r>
    </w:p>
    <w:p w14:paraId="322C00D0" w14:textId="77777777" w:rsidR="009E6C1B" w:rsidRDefault="009E6C1B" w:rsidP="009E6C1B">
      <w:pPr>
        <w:pStyle w:val="Body"/>
      </w:pPr>
      <w:r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5D27FD88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Magic Matrices</w:t>
      </w:r>
    </w:p>
    <w:p w14:paraId="62363FAB" w14:textId="2327B405" w:rsidR="009E6C1B" w:rsidRDefault="009E6C1B" w:rsidP="009E6C1B">
      <w:pPr>
        <w:pStyle w:val="Body"/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checks if a given </w:t>
      </w:r>
      <w:r w:rsidRPr="00B452DD">
        <w:rPr>
          <w:b/>
        </w:rPr>
        <w:t>matrix</w:t>
      </w:r>
      <w:r>
        <w:rPr>
          <w:lang w:val="en-US"/>
        </w:rPr>
        <w:t xml:space="preserve"> of numbers is magical. A matrix is magical if the </w:t>
      </w:r>
      <w:r>
        <w:rPr>
          <w:b/>
          <w:bCs/>
          <w:lang w:val="en-US"/>
        </w:rPr>
        <w:t>sums of the cells</w:t>
      </w:r>
      <w:r>
        <w:rPr>
          <w:lang w:val="en-US"/>
        </w:rPr>
        <w:t xml:space="preserve"> of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row</w:t>
      </w:r>
      <w:r>
        <w:rPr>
          <w:lang w:val="en-US"/>
        </w:rPr>
        <w:t xml:space="preserve"> and </w:t>
      </w:r>
      <w:r w:rsidRPr="00B452DD">
        <w:rPr>
          <w:bCs/>
          <w:lang w:val="en-US"/>
        </w:rPr>
        <w:t>every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column</w:t>
      </w:r>
      <w:r>
        <w:rPr>
          <w:lang w:val="en-US"/>
        </w:rPr>
        <w:t xml:space="preserve"> are </w:t>
      </w:r>
      <w:r w:rsidRPr="00B452DD">
        <w:rPr>
          <w:bCs/>
          <w:lang w:val="pt-PT"/>
        </w:rPr>
        <w:t>equal</w:t>
      </w:r>
      <w:r>
        <w:t xml:space="preserve">. </w:t>
      </w:r>
    </w:p>
    <w:p w14:paraId="17606A15" w14:textId="6E1C5DC5" w:rsidR="00B452DD" w:rsidRDefault="00B452DD" w:rsidP="00B452DD">
      <w:pPr>
        <w:pStyle w:val="Heading3"/>
      </w:pPr>
      <w:r w:rsidRPr="0051153F">
        <w:t>Input</w:t>
      </w:r>
    </w:p>
    <w:p w14:paraId="514642B4" w14:textId="51E7FDE5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arrays, containing numbers (number 2D matrix). The input numbers will </w:t>
      </w:r>
      <w:r>
        <w:rPr>
          <w:b/>
          <w:bCs/>
          <w:lang w:val="en-US"/>
        </w:rPr>
        <w:t>always be positive</w:t>
      </w:r>
      <w:r>
        <w:t>.</w:t>
      </w:r>
    </w:p>
    <w:p w14:paraId="4531E4C7" w14:textId="05F1851E" w:rsidR="00B452DD" w:rsidRDefault="00B452DD" w:rsidP="00B452DD">
      <w:pPr>
        <w:pStyle w:val="Heading3"/>
      </w:pPr>
      <w:r>
        <w:t>Output</w:t>
      </w:r>
    </w:p>
    <w:p w14:paraId="59C5E952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a </w:t>
      </w:r>
      <w:r w:rsidRPr="0060279C">
        <w:rPr>
          <w:rFonts w:ascii="Consolas" w:hAnsi="Consolas"/>
          <w:b/>
          <w:lang w:val="en-US"/>
        </w:rPr>
        <w:t>Boolean</w:t>
      </w:r>
      <w:r>
        <w:rPr>
          <w:lang w:val="en-US"/>
        </w:rPr>
        <w:t xml:space="preserve"> result indicating whether the matrix is magical or not.</w:t>
      </w:r>
    </w:p>
    <w:p w14:paraId="1894D30C" w14:textId="77777777" w:rsidR="009E6C1B" w:rsidRDefault="009E6C1B" w:rsidP="009E6C1B">
      <w:pPr>
        <w:pStyle w:val="Heading3"/>
      </w:pPr>
      <w:r>
        <w:lastRenderedPageBreak/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9E6C1B" w14:paraId="6EE6E95E" w14:textId="77777777" w:rsidTr="00B452DD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2830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6F1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7AEE" w14:textId="77777777" w:rsidR="009E6C1B" w:rsidRDefault="009E6C1B" w:rsidP="008A356C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D16E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420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570" w14:textId="77777777" w:rsidR="009E6C1B" w:rsidRDefault="009E6C1B" w:rsidP="008A356C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35ED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8F9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083C359D" w14:textId="77777777" w:rsidTr="00B452DD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BBB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[[4, 5, 6],</w:t>
            </w:r>
          </w:p>
          <w:p w14:paraId="5D959CB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[6, 5, 4],</w:t>
            </w:r>
          </w:p>
          <w:p w14:paraId="4FAA29F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C55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AE05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1CDD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[[11, 32, 45],</w:t>
            </w:r>
          </w:p>
          <w:p w14:paraId="6AA334C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 xml:space="preserve"> [21, 0, 1],</w:t>
            </w:r>
          </w:p>
          <w:p w14:paraId="122DB26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2050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A273DFF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24DD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[[1, 0, 0],</w:t>
            </w:r>
          </w:p>
          <w:p w14:paraId="77F1ABE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0, 1],</w:t>
            </w:r>
          </w:p>
          <w:p w14:paraId="0D5C21CC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 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4C2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08E184A8" w14:textId="2B450577" w:rsidR="009E6C1B" w:rsidRDefault="009E6C1B" w:rsidP="009E6C1B">
      <w:pPr>
        <w:pStyle w:val="Heading3"/>
      </w:pPr>
      <w:r>
        <w:rPr>
          <w:lang w:val="de-DE"/>
        </w:rPr>
        <w:t>Hint</w:t>
      </w:r>
      <w:r w:rsidR="00B452DD">
        <w:rPr>
          <w:lang w:val="de-DE"/>
        </w:rPr>
        <w:t>s</w:t>
      </w:r>
    </w:p>
    <w:p w14:paraId="4EAAD27C" w14:textId="741038E3" w:rsidR="009E6C1B" w:rsidRPr="0060279C" w:rsidRDefault="009E6C1B" w:rsidP="009E6C1B">
      <w:pPr>
        <w:pStyle w:val="ListParagrap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You can read more about the magic square </w:t>
      </w:r>
      <w:hyperlink r:id="rId9" w:history="1">
        <w:r w:rsidRPr="00B452DD">
          <w:rPr>
            <w:rStyle w:val="Hyperlink"/>
          </w:rPr>
          <w:t>here</w:t>
        </w:r>
      </w:hyperlink>
      <w:r w:rsidR="00B452DD">
        <w:t>.</w:t>
      </w:r>
    </w:p>
    <w:p w14:paraId="0A59B465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de-DE"/>
        </w:rPr>
        <w:t>Spiral Matrix</w:t>
      </w:r>
    </w:p>
    <w:p w14:paraId="2E6A35E6" w14:textId="4CB936AB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generates a </w:t>
      </w:r>
      <w:r w:rsidR="00B452DD">
        <w:rPr>
          <w:b/>
          <w:bCs/>
          <w:lang w:val="en-US"/>
        </w:rPr>
        <w:t>Spirally filled</w:t>
      </w:r>
      <w:r>
        <w:rPr>
          <w:lang w:val="en-US"/>
        </w:rPr>
        <w:t xml:space="preserve"> matrix with numbers, with given dimensions.</w:t>
      </w:r>
    </w:p>
    <w:p w14:paraId="7873145C" w14:textId="6239206B" w:rsidR="00B452DD" w:rsidRDefault="00B452DD" w:rsidP="00B452DD">
      <w:pPr>
        <w:pStyle w:val="Heading3"/>
      </w:pPr>
      <w:r w:rsidRPr="0051153F">
        <w:t>Input</w:t>
      </w:r>
    </w:p>
    <w:p w14:paraId="3BA27CAA" w14:textId="6D162A79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2 numbers that represent the </w:t>
      </w:r>
      <w:r>
        <w:rPr>
          <w:b/>
          <w:bCs/>
          <w:lang w:val="en-US"/>
        </w:rPr>
        <w:t>dimension of the matrix</w:t>
      </w:r>
      <w:r>
        <w:t xml:space="preserve">. </w:t>
      </w:r>
    </w:p>
    <w:p w14:paraId="06684A8A" w14:textId="300C7F7F" w:rsidR="00B452DD" w:rsidRDefault="00B452DD" w:rsidP="00B452DD">
      <w:pPr>
        <w:pStyle w:val="Heading3"/>
      </w:pPr>
      <w:r>
        <w:t>Output</w:t>
      </w:r>
    </w:p>
    <w:p w14:paraId="639563D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matrix filled spirally starting from </w:t>
      </w:r>
      <w:r w:rsidRPr="0060279C">
        <w:rPr>
          <w:rFonts w:ascii="Consolas" w:hAnsi="Consolas"/>
          <w:b/>
          <w:bCs/>
        </w:rPr>
        <w:t>1</w:t>
      </w:r>
      <w:r>
        <w:rPr>
          <w:lang w:val="en-US"/>
        </w:rPr>
        <w:t xml:space="preserve">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14:paraId="75251AE1" w14:textId="77777777" w:rsidR="009E6C1B" w:rsidRDefault="009E6C1B" w:rsidP="009E6C1B">
      <w:pPr>
        <w:pStyle w:val="Heading3"/>
      </w:pPr>
      <w:r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9E6C1B" w14:paraId="2EF06B50" w14:textId="77777777" w:rsidTr="00B452DD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24C6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7D4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39D63" w14:textId="77777777" w:rsidR="009E6C1B" w:rsidRDefault="009E6C1B" w:rsidP="008A356C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8B1A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A1765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36F406FA" w14:textId="77777777" w:rsidTr="00B452DD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ABE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DE1C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proofErr w:type="gramStart"/>
            <w:r w:rsidRPr="00B452DD">
              <w:rPr>
                <w:rFonts w:asciiTheme="minorHAnsi" w:eastAsia="Consolas" w:hAnsiTheme="minorHAnsi" w:cstheme="minorHAnsi"/>
                <w:lang w:val="ru-RU"/>
              </w:rPr>
              <w:t xml:space="preserve">1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>2</w:t>
            </w:r>
            <w:proofErr w:type="gramEnd"/>
            <w:r w:rsidRPr="00B452DD">
              <w:rPr>
                <w:rFonts w:asciiTheme="minorHAnsi" w:eastAsia="Consolas" w:hAnsiTheme="minorHAnsi" w:cstheme="minorHAnsi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3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 xml:space="preserve">4 </w:t>
            </w:r>
            <w:r w:rsidRPr="00B452DD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B452DD">
              <w:rPr>
                <w:rFonts w:asciiTheme="minorHAnsi" w:eastAsia="Consolas" w:hAnsiTheme="minorHAnsi" w:cstheme="minorHAnsi"/>
              </w:rPr>
              <w:t>5</w:t>
            </w:r>
          </w:p>
          <w:p w14:paraId="710BE6C9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16 17 18 19 6</w:t>
            </w:r>
          </w:p>
          <w:p w14:paraId="70A1962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15 24 25 20 7</w:t>
            </w:r>
          </w:p>
          <w:p w14:paraId="0209DD4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14 23 22 21 8</w:t>
            </w:r>
          </w:p>
          <w:p w14:paraId="4F7B1D4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F106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5CA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4F7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</w:t>
            </w:r>
          </w:p>
          <w:p w14:paraId="6B7929F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8 9 4</w:t>
            </w:r>
          </w:p>
          <w:p w14:paraId="224B1F1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7 6 5</w:t>
            </w:r>
          </w:p>
        </w:tc>
      </w:tr>
    </w:tbl>
    <w:p w14:paraId="4ABC6DF3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it-IT"/>
        </w:rPr>
        <w:t>Diagonal Attack</w:t>
      </w:r>
    </w:p>
    <w:p w14:paraId="39D2E7E8" w14:textId="7E71E902" w:rsidR="009E6C1B" w:rsidRDefault="009E6C1B" w:rsidP="009E6C1B">
      <w:pPr>
        <w:pStyle w:val="Body"/>
        <w:rPr>
          <w:lang w:val="en-US"/>
        </w:rPr>
      </w:pPr>
      <w:r>
        <w:rPr>
          <w:lang w:val="en-US"/>
        </w:rPr>
        <w:t xml:space="preserve">Write a </w:t>
      </w:r>
      <w:r w:rsidRPr="00B452DD">
        <w:t>function</w:t>
      </w:r>
      <w:r>
        <w:rPr>
          <w:lang w:val="en-US"/>
        </w:rPr>
        <w:t xml:space="preserve"> that reads a given matrix of numbers, and checks if both </w:t>
      </w:r>
      <w:r w:rsidRPr="00B452DD">
        <w:rPr>
          <w:bCs/>
          <w:lang w:val="en-US"/>
        </w:rPr>
        <w:t>main diagonals have</w:t>
      </w:r>
      <w:r>
        <w:rPr>
          <w:b/>
          <w:bCs/>
          <w:lang w:val="en-US"/>
        </w:rPr>
        <w:t xml:space="preserve"> equal sum</w:t>
      </w:r>
      <w:r>
        <w:rPr>
          <w:lang w:val="en-US"/>
        </w:rPr>
        <w:t xml:space="preserve">. If they do, set every element that is </w:t>
      </w:r>
      <w:r>
        <w:rPr>
          <w:b/>
          <w:bCs/>
          <w:lang w:val="en-US"/>
        </w:rPr>
        <w:t>NOT</w:t>
      </w:r>
      <w:r>
        <w:rPr>
          <w:lang w:val="en-US"/>
        </w:rPr>
        <w:t xml:space="preserve"> part of </w:t>
      </w:r>
      <w:r>
        <w:rPr>
          <w:b/>
          <w:bCs/>
          <w:lang w:val="en-US"/>
        </w:rPr>
        <w:t>the main diagonals</w:t>
      </w:r>
      <w:r>
        <w:rPr>
          <w:lang w:val="en-US"/>
        </w:rPr>
        <w:t xml:space="preserve"> to that sum, alternatively just print the matrix unchanged.</w:t>
      </w:r>
    </w:p>
    <w:p w14:paraId="2131F8A8" w14:textId="3051F126" w:rsidR="00B452DD" w:rsidRDefault="00B452DD" w:rsidP="00B452DD">
      <w:pPr>
        <w:pStyle w:val="Heading3"/>
      </w:pPr>
      <w:r w:rsidRPr="0051153F">
        <w:t>Input</w:t>
      </w:r>
    </w:p>
    <w:p w14:paraId="529D0E4E" w14:textId="5884A283" w:rsidR="00B452DD" w:rsidRPr="00B452DD" w:rsidRDefault="00B452DD" w:rsidP="00B452DD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array of strings. Each element represents a </w:t>
      </w:r>
      <w:r>
        <w:rPr>
          <w:b/>
          <w:bCs/>
          <w:lang w:val="en-US"/>
        </w:rPr>
        <w:t>string of numbers</w:t>
      </w:r>
      <w:r>
        <w:rPr>
          <w:lang w:val="en-US"/>
        </w:rPr>
        <w:t xml:space="preserve">, with </w:t>
      </w:r>
      <w:r>
        <w:rPr>
          <w:b/>
          <w:bCs/>
          <w:lang w:val="en-US"/>
        </w:rPr>
        <w:t>spaces</w:t>
      </w:r>
      <w:r>
        <w:rPr>
          <w:lang w:val="en-US"/>
        </w:rPr>
        <w:t xml:space="preserve"> between them. Parse it into a </w:t>
      </w:r>
      <w:r>
        <w:rPr>
          <w:b/>
          <w:bCs/>
          <w:lang w:val="en-US"/>
        </w:rPr>
        <w:t>matrix of numbers</w:t>
      </w:r>
      <w:r>
        <w:rPr>
          <w:lang w:val="en-US"/>
        </w:rPr>
        <w:t>, so you can work with it.</w:t>
      </w:r>
    </w:p>
    <w:p w14:paraId="7304FB84" w14:textId="735B62EA" w:rsidR="00B452DD" w:rsidRDefault="00B452DD" w:rsidP="00B452DD">
      <w:pPr>
        <w:pStyle w:val="Heading3"/>
      </w:pPr>
      <w:r>
        <w:lastRenderedPageBreak/>
        <w:t>Output</w:t>
      </w:r>
    </w:p>
    <w:p w14:paraId="00A0DFB0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>
        <w:rPr>
          <w:b/>
          <w:bCs/>
        </w:rPr>
        <w:t>output</w:t>
      </w:r>
      <w:r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>
        <w:rPr>
          <w:b/>
          <w:bCs/>
          <w:lang w:val="en-US"/>
        </w:rPr>
        <w:t>every row on a new line</w:t>
      </w:r>
      <w:r>
        <w:rPr>
          <w:lang w:val="en-US"/>
        </w:rPr>
        <w:t xml:space="preserve">, with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. Check the examples below. </w:t>
      </w:r>
    </w:p>
    <w:p w14:paraId="36B21A76" w14:textId="77777777" w:rsidR="009E6C1B" w:rsidRDefault="009E6C1B" w:rsidP="009E6C1B">
      <w:pPr>
        <w:pStyle w:val="Heading3"/>
      </w:pPr>
      <w:r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9E6C1B" w14:paraId="3F009865" w14:textId="77777777" w:rsidTr="00B452DD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DEB32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4C9A9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32D6" w14:textId="77777777" w:rsidR="009E6C1B" w:rsidRDefault="009E6C1B" w:rsidP="008A356C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FF86F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991C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76A93D0D" w14:textId="77777777" w:rsidTr="00B452DD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330A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['5 3 12 3 1',</w:t>
            </w:r>
          </w:p>
          <w:p w14:paraId="6ACD9DCD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'11 4 23 2 5',</w:t>
            </w:r>
          </w:p>
          <w:p w14:paraId="6D2BB15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'101 12 3 21 10',</w:t>
            </w:r>
          </w:p>
          <w:p w14:paraId="403F37C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4 5 2 2',</w:t>
            </w:r>
          </w:p>
          <w:p w14:paraId="544C0A7C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298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  <w:p w14:paraId="6CB55B96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04877C2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15 15 3 15 15</w:t>
            </w:r>
          </w:p>
          <w:p w14:paraId="5CB1FAE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15 4 15 2 15</w:t>
            </w:r>
          </w:p>
          <w:p w14:paraId="32F2F52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41B29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B1A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['1 1 1',</w:t>
            </w:r>
          </w:p>
          <w:p w14:paraId="3DE5877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1',</w:t>
            </w:r>
          </w:p>
          <w:p w14:paraId="298AC49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3841B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5B0FD7B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1 1 1</w:t>
            </w:r>
          </w:p>
          <w:p w14:paraId="09D2CA5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ru-RU"/>
              </w:rPr>
              <w:t>1 1 0</w:t>
            </w:r>
          </w:p>
        </w:tc>
      </w:tr>
    </w:tbl>
    <w:p w14:paraId="55980692" w14:textId="77777777" w:rsidR="009E6C1B" w:rsidRDefault="009E6C1B" w:rsidP="009E6C1B">
      <w:pPr>
        <w:pStyle w:val="Heading2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Orbit</w:t>
      </w:r>
    </w:p>
    <w:p w14:paraId="4440E9C7" w14:textId="77777777" w:rsidR="009E6C1B" w:rsidRDefault="009E6C1B" w:rsidP="009E6C1B">
      <w:pPr>
        <w:pStyle w:val="Body"/>
      </w:pPr>
      <w:r>
        <w:rPr>
          <w:lang w:val="en-US"/>
        </w:rPr>
        <w:t>You will be given an empty rectangular space of cells. Then you will be given the position of a star. You need to build the orbits around it.</w:t>
      </w:r>
    </w:p>
    <w:p w14:paraId="09554FDD" w14:textId="431C0E02" w:rsidR="009E6C1B" w:rsidRDefault="009E6C1B" w:rsidP="009E6C1B">
      <w:pPr>
        <w:pStyle w:val="Body"/>
      </w:pPr>
      <w:r>
        <w:rPr>
          <w:lang w:val="en-US"/>
        </w:rPr>
        <w:t xml:space="preserve">You will be given a coordinate of a cell, which will </w:t>
      </w:r>
      <w:r>
        <w:rPr>
          <w:b/>
          <w:bCs/>
          <w:lang w:val="en-US"/>
        </w:rPr>
        <w:t>always be</w:t>
      </w:r>
      <w:r>
        <w:t xml:space="preserve"> </w:t>
      </w:r>
      <w:r>
        <w:rPr>
          <w:b/>
          <w:bCs/>
          <w:lang w:val="en-US"/>
        </w:rPr>
        <w:t>inside the matrix</w:t>
      </w:r>
      <w:r>
        <w:rPr>
          <w:lang w:val="en-US"/>
        </w:rPr>
        <w:t xml:space="preserve">, on which you will put the value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1</w:t>
      </w:r>
      <w:r>
        <w:rPr>
          <w:lang w:val="en-US"/>
        </w:rPr>
        <w:t xml:space="preserve">. Then you must set the values of the cells </w:t>
      </w:r>
      <w:r>
        <w:rPr>
          <w:b/>
          <w:bCs/>
          <w:lang w:val="en-US"/>
        </w:rPr>
        <w:t>directly surrounding that cell</w:t>
      </w:r>
      <w:r>
        <w:rPr>
          <w:lang w:val="en-US"/>
        </w:rPr>
        <w:t xml:space="preserve">, including the </w:t>
      </w:r>
      <w:r>
        <w:rPr>
          <w:b/>
          <w:bCs/>
          <w:lang w:val="en-US"/>
        </w:rPr>
        <w:t>diagonals</w:t>
      </w:r>
      <w:r>
        <w:t xml:space="preserve">, </w:t>
      </w:r>
      <w:r>
        <w:rPr>
          <w:b/>
          <w:bCs/>
          <w:lang w:val="en-US"/>
        </w:rPr>
        <w:t xml:space="preserve">to </w:t>
      </w:r>
      <w:r>
        <w:rPr>
          <w:rFonts w:ascii="Consolas" w:eastAsia="Consolas" w:hAnsi="Consolas" w:cs="Consolas"/>
          <w:b/>
          <w:bCs/>
        </w:rPr>
        <w:t>2</w:t>
      </w:r>
      <w:r>
        <w:rPr>
          <w:lang w:val="en-US"/>
        </w:rPr>
        <w:t>. After which you must set the values of the next surrounding cells to 3 and so on. Check the pictures for more info.</w:t>
      </w:r>
    </w:p>
    <w:p w14:paraId="28E57939" w14:textId="0DE6F85A" w:rsidR="009E6C1B" w:rsidRDefault="009E6C1B" w:rsidP="009E6C1B">
      <w:pPr>
        <w:pStyle w:val="Body"/>
      </w:pPr>
      <w:r>
        <w:rPr>
          <w:lang w:val="en-US"/>
        </w:rPr>
        <w:t xml:space="preserve">For </w:t>
      </w:r>
      <w:r w:rsidR="00B452DD">
        <w:rPr>
          <w:lang w:val="en-US"/>
        </w:rPr>
        <w:t>example,</w:t>
      </w:r>
      <w:r>
        <w:rPr>
          <w:lang w:val="en-US"/>
        </w:rPr>
        <w:t xml:space="preserve"> we are given a matrix which has 5 rows and 5 </w:t>
      </w:r>
      <w:proofErr w:type="gramStart"/>
      <w:r>
        <w:rPr>
          <w:lang w:val="en-US"/>
        </w:rPr>
        <w:t>columns</w:t>
      </w:r>
      <w:proofErr w:type="gramEnd"/>
      <w:r>
        <w:rPr>
          <w:lang w:val="en-US"/>
        </w:rPr>
        <w:t xml:space="preserve"> and the star is at coordinates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0, 0</w:t>
      </w:r>
      <w:r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4595E1EA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526F" w14:textId="77777777" w:rsidR="009E6C1B" w:rsidRDefault="009E6C1B" w:rsidP="008A356C">
            <w:pPr>
              <w:pStyle w:val="Code"/>
              <w:spacing w:line="240" w:lineRule="auto"/>
            </w:pPr>
            <w:r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0DD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1EC3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983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291AE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AB48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D8B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51CCD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EDE62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61D76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4F2C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F3D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026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D986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C2312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5536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D33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62E2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4EA5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58803A67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9CE9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546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A273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F4D3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D1F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8C90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25E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4A6F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5D90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43F6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F2EB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060C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E5A0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E2A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3591D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E758C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01E5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84545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65038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0E5BE802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D54E3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6FA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C4F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F2A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DB3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B236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2846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D510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9969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1EE4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E23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576F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160A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59DF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8A7E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CC61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7F7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9534B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2907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7B83D1A9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04ED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90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720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68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7709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4FD7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E1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6910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B03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967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DEB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A94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F4C4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4FDB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60848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91D7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BD39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FE90" w14:textId="77777777" w:rsidR="009E6C1B" w:rsidRDefault="009E6C1B" w:rsidP="008A356C">
            <w:pPr>
              <w:pStyle w:val="Code"/>
              <w:spacing w:line="240" w:lineRule="auto"/>
            </w:pPr>
            <w: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49F66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  <w:tr w:rsidR="009E6C1B" w14:paraId="18FE2442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F36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703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0A5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EFC0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654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E1E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52F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A340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FC2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8D6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8753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C62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93B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2D39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CD260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8A63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CC5D0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DB232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A2F1C" w14:textId="77777777" w:rsidR="009E6C1B" w:rsidRDefault="009E6C1B" w:rsidP="008A356C">
            <w:pPr>
              <w:pStyle w:val="Code"/>
              <w:spacing w:line="240" w:lineRule="auto"/>
            </w:pPr>
            <w:r>
              <w:t>5</w:t>
            </w:r>
          </w:p>
        </w:tc>
      </w:tr>
    </w:tbl>
    <w:p w14:paraId="68C1BEB5" w14:textId="77777777" w:rsidR="009E6C1B" w:rsidRDefault="009E6C1B" w:rsidP="009E6C1B">
      <w:pPr>
        <w:pStyle w:val="Body"/>
      </w:pPr>
    </w:p>
    <w:p w14:paraId="6BBE1193" w14:textId="493AC5E6" w:rsidR="009E6C1B" w:rsidRDefault="009E6C1B" w:rsidP="009E6C1B">
      <w:pPr>
        <w:pStyle w:val="Body"/>
      </w:pPr>
      <w:r>
        <w:rPr>
          <w:lang w:val="en-US"/>
        </w:rPr>
        <w:t xml:space="preserve">If the coordinates of the star are somewhere in the middle of the matrix for example </w:t>
      </w:r>
      <w:r w:rsidR="00B452DD">
        <w:t>-</w:t>
      </w:r>
      <w:r>
        <w:t xml:space="preserve"> </w:t>
      </w:r>
      <w:r>
        <w:rPr>
          <w:rFonts w:ascii="Consolas" w:eastAsia="Consolas" w:hAnsi="Consolas" w:cs="Consolas"/>
          <w:b/>
          <w:bCs/>
        </w:rPr>
        <w:t>2, 2</w:t>
      </w:r>
      <w:r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E6C1B" w14:paraId="77243AF4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1CD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B92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EA0D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1BE01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2F891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A21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5879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F5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0DF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9BE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F014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34F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02624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2A7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F22A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092E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EDF9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2F2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4F12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2D79D861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6A58A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858F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46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DB0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EC288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9ADFB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4301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3EF2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99A2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055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A6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1C6A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9F709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6D6A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5C25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CB514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B2AE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A510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275D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74157FD9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C08E" w14:textId="77777777" w:rsidR="009E6C1B" w:rsidRDefault="009E6C1B" w:rsidP="008A356C">
            <w:pPr>
              <w:pStyle w:val="Code"/>
              <w:spacing w:line="240" w:lineRule="auto"/>
            </w:pPr>
            <w: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CDB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E648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43B3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06567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F1B8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D66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9D28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5F7C7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4484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450C5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871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A1195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82F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A8C8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9D314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789C" w14:textId="77777777" w:rsidR="009E6C1B" w:rsidRDefault="009E6C1B" w:rsidP="008A356C">
            <w:pPr>
              <w:pStyle w:val="Code"/>
              <w:spacing w:line="240" w:lineRule="auto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6EA6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B401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69BB7DAE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A0D7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3F6E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F4B6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C225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3F396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9BEE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DC8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E92B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2DF5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FECEA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0AFD6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94FC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6523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E2C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C924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24AC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B5F8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E2FB" w14:textId="77777777" w:rsidR="009E6C1B" w:rsidRDefault="009E6C1B" w:rsidP="008A356C">
            <w:pPr>
              <w:pStyle w:val="Code"/>
              <w:spacing w:line="240" w:lineRule="auto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782A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  <w:tr w:rsidR="009E6C1B" w14:paraId="44D7F1C3" w14:textId="77777777" w:rsidTr="008A356C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6D94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599C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997C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7199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D40B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4A58D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004A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1090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63E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5EEBB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7D43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645FD" w14:textId="77777777" w:rsidR="009E6C1B" w:rsidRDefault="009E6C1B" w:rsidP="008A356C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BBCD" w14:textId="77777777" w:rsidR="009E6C1B" w:rsidRDefault="009E6C1B" w:rsidP="008A356C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67D" w14:textId="77777777" w:rsidR="009E6C1B" w:rsidRDefault="009E6C1B" w:rsidP="008A356C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9A08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60FD5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1993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3E2E9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DB8F" w14:textId="77777777" w:rsidR="009E6C1B" w:rsidRDefault="009E6C1B" w:rsidP="008A356C">
            <w:pPr>
              <w:pStyle w:val="Code"/>
              <w:spacing w:line="240" w:lineRule="auto"/>
            </w:pPr>
            <w:r>
              <w:t>3</w:t>
            </w:r>
          </w:p>
        </w:tc>
      </w:tr>
    </w:tbl>
    <w:p w14:paraId="39DF74A6" w14:textId="77777777" w:rsidR="00B452DD" w:rsidRDefault="00B452DD" w:rsidP="009E6C1B">
      <w:pPr>
        <w:pStyle w:val="Body"/>
        <w:rPr>
          <w:lang w:val="en-US"/>
        </w:rPr>
      </w:pPr>
    </w:p>
    <w:p w14:paraId="43FA1A5D" w14:textId="63DCB1C9" w:rsidR="00B452DD" w:rsidRDefault="00B452DD" w:rsidP="00B452DD">
      <w:pPr>
        <w:pStyle w:val="Heading3"/>
      </w:pPr>
      <w:r w:rsidRPr="0051153F">
        <w:t>Input</w:t>
      </w:r>
    </w:p>
    <w:p w14:paraId="249D6900" w14:textId="5BBE0EC5" w:rsidR="00B452DD" w:rsidRPr="00B452DD" w:rsidRDefault="00B452DD" w:rsidP="00B452DD">
      <w:pPr>
        <w:pStyle w:val="Body"/>
        <w:rPr>
          <w:b/>
          <w:bCs/>
        </w:rPr>
      </w:pPr>
      <w:r>
        <w:rPr>
          <w:lang w:val="en-US"/>
        </w:rPr>
        <w:t xml:space="preserve">The </w:t>
      </w:r>
      <w:r w:rsidRPr="00B452DD">
        <w:rPr>
          <w:bCs/>
        </w:rPr>
        <w:t>input</w:t>
      </w:r>
      <w:r>
        <w:rPr>
          <w:lang w:val="en-US"/>
        </w:rPr>
        <w:t xml:space="preserve"> comes as an array of 4 numbers </w:t>
      </w:r>
      <w:r>
        <w:rPr>
          <w:b/>
          <w:bCs/>
          <w:lang w:val="en-US"/>
        </w:rPr>
        <w:t>[</w:t>
      </w:r>
      <w:r w:rsidRPr="0060279C">
        <w:rPr>
          <w:rFonts w:ascii="Consolas" w:hAnsi="Consolas"/>
          <w:b/>
          <w:bCs/>
          <w:lang w:val="en-US"/>
        </w:rPr>
        <w:t>width,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height,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x,</w:t>
      </w:r>
      <w:r>
        <w:rPr>
          <w:lang w:val="en-US"/>
        </w:rPr>
        <w:t xml:space="preserve"> </w:t>
      </w:r>
      <w:r w:rsidRPr="0060279C">
        <w:rPr>
          <w:rFonts w:ascii="Consolas" w:hAnsi="Consolas"/>
          <w:b/>
          <w:bCs/>
          <w:lang w:val="en-US"/>
        </w:rPr>
        <w:t>y</w:t>
      </w:r>
      <w:r>
        <w:rPr>
          <w:b/>
          <w:bCs/>
          <w:lang w:val="en-US"/>
        </w:rPr>
        <w:t>]</w:t>
      </w:r>
      <w:r>
        <w:rPr>
          <w:lang w:val="en-US"/>
        </w:rPr>
        <w:t xml:space="preserve"> which represents the </w:t>
      </w:r>
      <w:r>
        <w:rPr>
          <w:b/>
          <w:bCs/>
          <w:lang w:val="en-US"/>
        </w:rPr>
        <w:t xml:space="preserve">dimensions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matrix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 xml:space="preserve">coordinates </w:t>
      </w:r>
      <w:r w:rsidRPr="00B452DD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the</w:t>
      </w:r>
      <w:r>
        <w:rPr>
          <w:b/>
          <w:bCs/>
          <w:lang w:val="en-US"/>
        </w:rPr>
        <w:t xml:space="preserve"> </w:t>
      </w:r>
      <w:r w:rsidRPr="00B452DD">
        <w:rPr>
          <w:bCs/>
          <w:lang w:val="en-US"/>
        </w:rPr>
        <w:t>star</w:t>
      </w:r>
      <w:r>
        <w:rPr>
          <w:b/>
          <w:bCs/>
          <w:lang w:val="en-US"/>
        </w:rPr>
        <w:t>.</w:t>
      </w:r>
    </w:p>
    <w:p w14:paraId="07257B5C" w14:textId="0634D07E" w:rsidR="00B452DD" w:rsidRDefault="00B452DD" w:rsidP="00B452DD">
      <w:pPr>
        <w:pStyle w:val="Heading3"/>
      </w:pPr>
      <w:r>
        <w:t>Output</w:t>
      </w:r>
    </w:p>
    <w:p w14:paraId="029A3C1E" w14:textId="77777777" w:rsidR="009E6C1B" w:rsidRDefault="009E6C1B" w:rsidP="009E6C1B">
      <w:pPr>
        <w:pStyle w:val="Body"/>
      </w:pPr>
      <w:r>
        <w:rPr>
          <w:lang w:val="en-US"/>
        </w:rPr>
        <w:t xml:space="preserve">The </w:t>
      </w:r>
      <w:r w:rsidRPr="00B452DD">
        <w:rPr>
          <w:bCs/>
        </w:rPr>
        <w:t>output</w:t>
      </w:r>
      <w:r>
        <w:rPr>
          <w:lang w:val="en-US"/>
        </w:rPr>
        <w:t xml:space="preserve"> is the filled matrix, with the cells </w:t>
      </w:r>
      <w:r>
        <w:rPr>
          <w:b/>
          <w:bCs/>
          <w:lang w:val="en-US"/>
        </w:rPr>
        <w:t>separated by a space</w:t>
      </w:r>
      <w:r>
        <w:rPr>
          <w:lang w:val="en-US"/>
        </w:rPr>
        <w:t xml:space="preserve">, each </w:t>
      </w:r>
      <w:r>
        <w:rPr>
          <w:b/>
          <w:bCs/>
          <w:lang w:val="en-US"/>
        </w:rPr>
        <w:t>row on a new line</w:t>
      </w:r>
      <w:r>
        <w:t>.</w:t>
      </w:r>
    </w:p>
    <w:p w14:paraId="7201068A" w14:textId="77777777" w:rsidR="009E6C1B" w:rsidRDefault="009E6C1B" w:rsidP="009E6C1B">
      <w:pPr>
        <w:pStyle w:val="Heading3"/>
      </w:pPr>
      <w:r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9E6C1B" w14:paraId="54C6D022" w14:textId="77777777" w:rsidTr="00B452DD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CC74" w14:textId="77777777" w:rsidR="009E6C1B" w:rsidRDefault="009E6C1B" w:rsidP="008A356C">
            <w:pPr>
              <w:pStyle w:val="Body"/>
              <w:spacing w:before="0" w:after="0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45356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D1DF" w14:textId="77777777" w:rsidR="009E6C1B" w:rsidRDefault="009E6C1B" w:rsidP="008A356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BB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9F02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4D69C" w14:textId="77777777" w:rsidR="009E6C1B" w:rsidRDefault="009E6C1B" w:rsidP="008A356C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F211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85663" w14:textId="77777777" w:rsidR="009E6C1B" w:rsidRDefault="009E6C1B" w:rsidP="008A356C">
            <w:pPr>
              <w:pStyle w:val="Body"/>
              <w:spacing w:before="0" w:after="0" w:line="240" w:lineRule="auto"/>
              <w:jc w:val="center"/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9E6C1B" w14:paraId="5B0E5B0D" w14:textId="77777777" w:rsidTr="00B452DD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7CB8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C8CEA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1 2 3 4</w:t>
            </w:r>
          </w:p>
          <w:p w14:paraId="7696C053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2 2 3 4</w:t>
            </w:r>
          </w:p>
          <w:p w14:paraId="105D2FC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3 3 3 4</w:t>
            </w:r>
          </w:p>
          <w:p w14:paraId="61FDE5D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74411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2DA5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2FB3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3 3 3 3 3</w:t>
            </w:r>
          </w:p>
          <w:p w14:paraId="2F6D4D5F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0F3DF2CE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3 2 1 2 3</w:t>
            </w:r>
          </w:p>
          <w:p w14:paraId="569892A4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3 2 2 2 3</w:t>
            </w:r>
          </w:p>
          <w:p w14:paraId="363E7432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FC7B1B" w14:textId="77777777" w:rsidR="009E6C1B" w:rsidRPr="00B452DD" w:rsidRDefault="009E6C1B" w:rsidP="008A356C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859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  <w:lang w:val="pt-PT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0AFF9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3 3 3</w:t>
            </w:r>
          </w:p>
          <w:p w14:paraId="193BAD30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3 2 2</w:t>
            </w:r>
          </w:p>
          <w:p w14:paraId="216FDA17" w14:textId="77777777" w:rsidR="009E6C1B" w:rsidRPr="00B452DD" w:rsidRDefault="009E6C1B" w:rsidP="008A356C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B452DD">
              <w:rPr>
                <w:rFonts w:asciiTheme="minorHAnsi" w:eastAsia="Consolas" w:hAnsiTheme="minorHAnsi" w:cstheme="minorHAnsi"/>
              </w:rPr>
              <w:t>3 2 1</w:t>
            </w:r>
          </w:p>
        </w:tc>
      </w:tr>
    </w:tbl>
    <w:p w14:paraId="50C7F27D" w14:textId="77777777" w:rsidR="009E6C1B" w:rsidRDefault="009E6C1B" w:rsidP="009E6C1B">
      <w:pPr>
        <w:pStyle w:val="Heading3"/>
      </w:pPr>
      <w:r>
        <w:rPr>
          <w:lang w:val="de-DE"/>
        </w:rPr>
        <w:t>Hints</w:t>
      </w:r>
      <w:bookmarkStart w:id="0" w:name="_GoBack"/>
      <w:bookmarkEnd w:id="0"/>
    </w:p>
    <w:p w14:paraId="21AE8D6A" w14:textId="77777777" w:rsidR="009E6C1B" w:rsidRDefault="009E6C1B" w:rsidP="009E6C1B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</w:pPr>
      <w:r>
        <w:t xml:space="preserve">Check if there is some </w:t>
      </w:r>
      <w:r>
        <w:rPr>
          <w:b/>
          <w:bCs/>
        </w:rPr>
        <w:t>dependency</w:t>
      </w:r>
      <w:r>
        <w:t xml:space="preserve"> or </w:t>
      </w:r>
      <w:r>
        <w:rPr>
          <w:b/>
          <w:bCs/>
        </w:rPr>
        <w:t>relation</w:t>
      </w:r>
      <w:r>
        <w:t xml:space="preserve"> between the </w:t>
      </w:r>
      <w:r>
        <w:rPr>
          <w:b/>
          <w:bCs/>
        </w:rPr>
        <w:t>position of the numbers</w:t>
      </w:r>
      <w:r>
        <w:t xml:space="preserve"> and the </w:t>
      </w:r>
      <w:r>
        <w:rPr>
          <w:b/>
          <w:bCs/>
        </w:rPr>
        <w:t>rows</w:t>
      </w:r>
      <w:r>
        <w:t xml:space="preserve"> and </w:t>
      </w:r>
      <w:r>
        <w:rPr>
          <w:b/>
          <w:bCs/>
        </w:rPr>
        <w:t xml:space="preserve">columns </w:t>
      </w:r>
      <w:r>
        <w:t>of those positions.</w:t>
      </w:r>
    </w:p>
    <w:p w14:paraId="288A5E5B" w14:textId="51778AEB" w:rsidR="009801CC" w:rsidRPr="009E6C1B" w:rsidRDefault="009801CC" w:rsidP="009E6C1B"/>
    <w:sectPr w:rsidR="009801CC" w:rsidRPr="009E6C1B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DF4EC" w14:textId="77777777" w:rsidR="005D6C33" w:rsidRDefault="005D6C33" w:rsidP="004A2906">
      <w:pPr>
        <w:spacing w:before="0" w:after="0" w:line="240" w:lineRule="auto"/>
      </w:pPr>
      <w:r>
        <w:separator/>
      </w:r>
    </w:p>
  </w:endnote>
  <w:endnote w:type="continuationSeparator" w:id="0">
    <w:p w14:paraId="2D6CCECD" w14:textId="77777777" w:rsidR="005D6C33" w:rsidRDefault="005D6C3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F74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CB5571" wp14:editId="7A999CB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21D7842" wp14:editId="6F9B7848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A62492F" wp14:editId="679E60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1F4D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ED97B7" wp14:editId="52E22D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065136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483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D97B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0065136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483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EB4407" wp14:editId="619D9AF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85AD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EB44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BB85AD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4F723C" wp14:editId="60DE6CF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A05459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D0BD16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C06896" wp14:editId="4479378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542B9A" wp14:editId="2D19B2E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F1EADD" wp14:editId="54CC060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107ABC" wp14:editId="3D4154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57EE78" wp14:editId="5E6426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2592C1" wp14:editId="137BCDE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7F8CF" wp14:editId="5430CC6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1E75E3" wp14:editId="7E9D89E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C19B6B" wp14:editId="2A745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A02B71" wp14:editId="5AAF7A1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F723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A05459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D0BD16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C06896" wp14:editId="4479378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542B9A" wp14:editId="2D19B2E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F1EADD" wp14:editId="54CC060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107ABC" wp14:editId="3D4154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57EE78" wp14:editId="5E6426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2592C1" wp14:editId="137BCDE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7F8CF" wp14:editId="5430CC6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1E75E3" wp14:editId="7E9D89E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C19B6B" wp14:editId="2A745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A02B71" wp14:editId="5AAF7A1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E23D7C8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CD1D4" w14:textId="77777777" w:rsidR="005D6C33" w:rsidRDefault="005D6C3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91432C9" w14:textId="77777777" w:rsidR="005D6C33" w:rsidRDefault="005D6C3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4EE0"/>
    <w:multiLevelType w:val="hybridMultilevel"/>
    <w:tmpl w:val="511A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4961D7"/>
    <w:multiLevelType w:val="hybridMultilevel"/>
    <w:tmpl w:val="5B52DD46"/>
    <w:numStyleLink w:val="ImportedStyle1"/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485E20"/>
    <w:multiLevelType w:val="hybridMultilevel"/>
    <w:tmpl w:val="423C8AD4"/>
    <w:numStyleLink w:val="ImportedStyle2"/>
  </w:abstractNum>
  <w:abstractNum w:abstractNumId="35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4"/>
  </w:num>
  <w:num w:numId="4">
    <w:abstractNumId w:val="27"/>
  </w:num>
  <w:num w:numId="5">
    <w:abstractNumId w:val="16"/>
  </w:num>
  <w:num w:numId="6">
    <w:abstractNumId w:val="4"/>
  </w:num>
  <w:num w:numId="7">
    <w:abstractNumId w:val="15"/>
  </w:num>
  <w:num w:numId="8">
    <w:abstractNumId w:val="0"/>
  </w:num>
  <w:num w:numId="9">
    <w:abstractNumId w:val="8"/>
  </w:num>
  <w:num w:numId="10">
    <w:abstractNumId w:val="29"/>
  </w:num>
  <w:num w:numId="11">
    <w:abstractNumId w:val="33"/>
  </w:num>
  <w:num w:numId="12">
    <w:abstractNumId w:val="17"/>
  </w:num>
  <w:num w:numId="13">
    <w:abstractNumId w:val="12"/>
  </w:num>
  <w:num w:numId="14">
    <w:abstractNumId w:val="19"/>
  </w:num>
  <w:num w:numId="15">
    <w:abstractNumId w:val="38"/>
  </w:num>
  <w:num w:numId="16">
    <w:abstractNumId w:val="28"/>
  </w:num>
  <w:num w:numId="17">
    <w:abstractNumId w:val="6"/>
  </w:num>
  <w:num w:numId="18">
    <w:abstractNumId w:val="9"/>
  </w:num>
  <w:num w:numId="19">
    <w:abstractNumId w:val="26"/>
  </w:num>
  <w:num w:numId="20">
    <w:abstractNumId w:val="36"/>
  </w:num>
  <w:num w:numId="21">
    <w:abstractNumId w:val="18"/>
  </w:num>
  <w:num w:numId="22">
    <w:abstractNumId w:val="11"/>
  </w:num>
  <w:num w:numId="23">
    <w:abstractNumId w:val="11"/>
    <w:lvlOverride w:ilvl="0">
      <w:startOverride w:val="2"/>
    </w:lvlOverride>
  </w:num>
  <w:num w:numId="24">
    <w:abstractNumId w:val="11"/>
    <w:lvlOverride w:ilvl="0">
      <w:startOverride w:val="3"/>
    </w:lvlOverride>
  </w:num>
  <w:num w:numId="25">
    <w:abstractNumId w:val="37"/>
  </w:num>
  <w:num w:numId="26">
    <w:abstractNumId w:val="22"/>
  </w:num>
  <w:num w:numId="27">
    <w:abstractNumId w:val="32"/>
  </w:num>
  <w:num w:numId="28">
    <w:abstractNumId w:val="13"/>
  </w:num>
  <w:num w:numId="29">
    <w:abstractNumId w:val="35"/>
  </w:num>
  <w:num w:numId="30">
    <w:abstractNumId w:val="25"/>
  </w:num>
  <w:num w:numId="31">
    <w:abstractNumId w:val="30"/>
  </w:num>
  <w:num w:numId="32">
    <w:abstractNumId w:val="34"/>
  </w:num>
  <w:num w:numId="33">
    <w:abstractNumId w:val="14"/>
  </w:num>
  <w:num w:numId="34">
    <w:abstractNumId w:val="21"/>
  </w:num>
  <w:num w:numId="35">
    <w:abstractNumId w:val="23"/>
  </w:num>
  <w:num w:numId="36">
    <w:abstractNumId w:val="3"/>
  </w:num>
  <w:num w:numId="37">
    <w:abstractNumId w:val="31"/>
  </w:num>
  <w:num w:numId="38">
    <w:abstractNumId w:val="20"/>
  </w:num>
  <w:num w:numId="39">
    <w:abstractNumId w:val="1"/>
  </w:num>
  <w:num w:numId="40">
    <w:abstractNumId w:val="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611"/>
    <w:rsid w:val="000524CD"/>
    <w:rsid w:val="000C483C"/>
    <w:rsid w:val="00275F8E"/>
    <w:rsid w:val="002D6EB3"/>
    <w:rsid w:val="00323D16"/>
    <w:rsid w:val="003C588E"/>
    <w:rsid w:val="00473504"/>
    <w:rsid w:val="004A2906"/>
    <w:rsid w:val="005937D2"/>
    <w:rsid w:val="005D6C33"/>
    <w:rsid w:val="006A3611"/>
    <w:rsid w:val="0073728B"/>
    <w:rsid w:val="00773095"/>
    <w:rsid w:val="00884408"/>
    <w:rsid w:val="009801CC"/>
    <w:rsid w:val="00995CBD"/>
    <w:rsid w:val="009A5ACD"/>
    <w:rsid w:val="009E6C1B"/>
    <w:rsid w:val="00A8572E"/>
    <w:rsid w:val="00B452DD"/>
    <w:rsid w:val="00CF3CE0"/>
    <w:rsid w:val="00D82A6D"/>
    <w:rsid w:val="00DA26FC"/>
    <w:rsid w:val="00E17B9F"/>
    <w:rsid w:val="00E307C9"/>
    <w:rsid w:val="00E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652"/>
  <w15:docId w15:val="{869227B6-DEE0-4283-A149-DBB4E60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customStyle="1" w:styleId="Body">
    <w:name w:val="Body"/>
    <w:rsid w:val="00A8572E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paragraph" w:customStyle="1" w:styleId="Heading">
    <w:name w:val="Heading"/>
    <w:next w:val="Body"/>
    <w:rsid w:val="00A8572E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numbering" w:customStyle="1" w:styleId="ImportedStyle1">
    <w:name w:val="Imported Style 1"/>
    <w:rsid w:val="00A8572E"/>
    <w:pPr>
      <w:numPr>
        <w:numId w:val="2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8572E"/>
    <w:rPr>
      <w:color w:val="605E5C"/>
      <w:shd w:val="clear" w:color="auto" w:fill="E1DFDD"/>
    </w:rPr>
  </w:style>
  <w:style w:type="character" w:customStyle="1" w:styleId="Link">
    <w:name w:val="Link"/>
    <w:rsid w:val="009E6C1B"/>
    <w:rPr>
      <w:color w:val="0000FF"/>
      <w:u w:val="single" w:color="0000FF"/>
    </w:rPr>
  </w:style>
  <w:style w:type="numbering" w:customStyle="1" w:styleId="ImportedStyle2">
    <w:name w:val="Imported Style 2"/>
    <w:rsid w:val="009E6C1B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gic_squar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C0B67-9AAA-4B35-BA43-5F791D7C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107</TotalTime>
  <Pages>1</Pages>
  <Words>1313</Words>
  <Characters>7490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antonoaatanasova</cp:lastModifiedBy>
  <cp:revision>11</cp:revision>
  <dcterms:created xsi:type="dcterms:W3CDTF">2019-05-20T08:46:00Z</dcterms:created>
  <dcterms:modified xsi:type="dcterms:W3CDTF">2019-05-26T14:44:00Z</dcterms:modified>
</cp:coreProperties>
</file>