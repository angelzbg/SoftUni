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6AD13720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Hyperlink"/>
            <w:sz w:val="24"/>
            <w:szCs w:val="24"/>
            <w:lang w:val="en-US"/>
          </w:rPr>
          <w:t>"JS Fundamentals" course @ SoftUni</w:t>
        </w:r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SoftUni judge system at: </w:t>
      </w:r>
      <w:hyperlink r:id="rId9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5EEEAC82" w:rsidR="003D4C12" w:rsidRPr="003D4C12" w:rsidRDefault="003D4C12" w:rsidP="003D4C12">
      <w:pPr>
        <w:pStyle w:val="Heading2"/>
      </w:pPr>
      <w:r>
        <w:t>E</w:t>
      </w:r>
      <w:r w:rsidRPr="003D4C12">
        <w:t>mployee</w:t>
      </w:r>
      <w:r w:rsidR="00A667E9">
        <w:t>s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have to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{employeeName} -- Personal Number: {</w:t>
      </w:r>
      <w:r w:rsidR="009E1FCA" w:rsidRPr="009E1FCA">
        <w:rPr>
          <w:rFonts w:ascii="Consolas" w:hAnsi="Consolas"/>
          <w:b/>
          <w:lang w:val="en-US"/>
        </w:rPr>
        <w:t>personalNum</w:t>
      </w:r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'Adnaan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Adnaan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77777777" w:rsidR="00A667E9" w:rsidRPr="003549BB" w:rsidRDefault="00A667E9" w:rsidP="00A667E9">
      <w:pPr>
        <w:pStyle w:val="Heading2"/>
        <w:rPr>
          <w:rFonts w:asciiTheme="minorHAnsi" w:eastAsiaTheme="majorEastAsia" w:hAnsiTheme="minorHAnsi"/>
        </w:rPr>
      </w:pPr>
      <w:r w:rsidRPr="003549BB">
        <w:t>Towns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459D21FB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row of a table,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|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77777777" w:rsidR="0013424C" w:rsidRPr="003549BB" w:rsidRDefault="0013424C" w:rsidP="0013424C">
      <w:pPr>
        <w:pStyle w:val="Heading2"/>
      </w:pPr>
      <w:r>
        <w:t>Store P</w:t>
      </w:r>
      <w:r w:rsidRPr="003549BB">
        <w:t>rovision</w:t>
      </w:r>
    </w:p>
    <w:p w14:paraId="1504CC44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66E4991F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="00831616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="00831616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56D50C2F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movies. The info will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on input:</w:t>
      </w:r>
    </w:p>
    <w:p w14:paraId="1D7899C1" w14:textId="7B674F81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04447D1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="00D46FFD">
        <w:rPr>
          <w:lang w:val="en-US"/>
        </w:rPr>
        <w:t>director</w:t>
      </w:r>
      <w:bookmarkStart w:id="0" w:name="_GoBack"/>
      <w:bookmarkEnd w:id="0"/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</w:t>
      </w:r>
      <w:r w:rsidR="002E4DC4">
        <w:rPr>
          <w:lang w:val="en-US"/>
        </w:rPr>
        <w:t>e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Inception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{heroName} / {heroLevel}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{heroName}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level =&gt; {heroLevel}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>, {item2}, {item3}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 / 25 / Apple, GravityGun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Derek / 12 / BarrelVest, DestructionSword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Hes</w:t>
            </w:r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BarrelVest, DestructionSword</w:t>
            </w:r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Isacc</w:t>
            </w:r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Apple, GravityGun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Heading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</w:t>
      </w:r>
      <w:r w:rsidRPr="00BD0D0A">
        <w:rPr>
          <w:b/>
        </w:rPr>
        <w:t>one object</w:t>
      </w:r>
      <w:r w:rsidRPr="00AC2FC1">
        <w:t xml:space="preserve">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688D929" w14:textId="728DE107" w:rsidR="00344052" w:rsidRPr="003549BB" w:rsidRDefault="00344052" w:rsidP="00A667E9">
      <w:pPr>
        <w:pStyle w:val="Default"/>
      </w:pPr>
    </w:p>
    <w:p w14:paraId="5AFFD41B" w14:textId="77777777" w:rsidR="00344052" w:rsidRPr="003549BB" w:rsidRDefault="00344052" w:rsidP="00344052">
      <w:pPr>
        <w:pStyle w:val="Heading2"/>
      </w:pPr>
      <w:r w:rsidRPr="003549BB"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ListParagraph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console.log(vehicle.fuel)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console.log(vehicle.parts.quality)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Heading2"/>
      </w:pPr>
      <w:r>
        <w:t>*</w:t>
      </w:r>
      <w:r w:rsidR="00344052" w:rsidRPr="003549BB">
        <w:t>Class Storage</w:t>
      </w:r>
    </w:p>
    <w:p w14:paraId="509A543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storage</w:t>
      </w:r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48E4A49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4D058AE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 xml:space="preserve">should receive a </w:t>
      </w:r>
      <w:r w:rsidRPr="00E81B9C">
        <w:rPr>
          <w:rFonts w:ascii="Consolas" w:hAnsi="Consolas"/>
          <w:b/>
          <w:lang w:val="en-US"/>
        </w:rPr>
        <w:t>capacity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Heading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{productName} : {productPrice}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7B2A16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7B2A16">
        <w:tc>
          <w:tcPr>
            <w:tcW w:w="2666" w:type="dxa"/>
            <w:vAlign w:val="center"/>
          </w:tcPr>
          <w:p w14:paraId="55FD4D47" w14:textId="77777777" w:rsidR="00B3385D" w:rsidRPr="003549BB" w:rsidRDefault="00B3385D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 : 20.4</w:t>
            </w:r>
          </w:p>
          <w:p w14:paraId="718A8205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Deodorant : 10</w:t>
            </w:r>
          </w:p>
          <w:p w14:paraId="0F6B7B54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Appricot: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Deodorant: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all of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{systemName} | {componentName} | {subcomponentName}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“{systemName}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|||{componentName}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||||||{subcomponentName}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85ABB" w14:textId="77777777" w:rsidR="006B0381" w:rsidRDefault="006B0381" w:rsidP="00B51FF4">
      <w:pPr>
        <w:spacing w:after="0" w:line="240" w:lineRule="auto"/>
      </w:pPr>
      <w:r>
        <w:separator/>
      </w:r>
    </w:p>
  </w:endnote>
  <w:endnote w:type="continuationSeparator" w:id="0">
    <w:p w14:paraId="06F71B16" w14:textId="77777777" w:rsidR="006B0381" w:rsidRDefault="006B0381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E5AC" w14:textId="527670D3" w:rsidR="007B2A16" w:rsidRDefault="007B2A1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B08CC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23C503F7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A0237B8" w14:textId="23C503F7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74F66" w14:textId="77777777" w:rsidR="006B0381" w:rsidRDefault="006B0381" w:rsidP="00B51FF4">
      <w:pPr>
        <w:spacing w:after="0" w:line="240" w:lineRule="auto"/>
      </w:pPr>
      <w:r>
        <w:separator/>
      </w:r>
    </w:p>
  </w:footnote>
  <w:footnote w:type="continuationSeparator" w:id="0">
    <w:p w14:paraId="08F12687" w14:textId="77777777" w:rsidR="006B0381" w:rsidRDefault="006B0381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98EF0" w14:textId="36C6F395" w:rsidR="007B2A16" w:rsidRDefault="007B2A16">
    <w:pPr>
      <w:pStyle w:val="Header"/>
    </w:pPr>
  </w:p>
  <w:p w14:paraId="097B5FD8" w14:textId="77777777" w:rsidR="007B2A16" w:rsidRDefault="007B2A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D37EE"/>
    <w:rsid w:val="001F77D1"/>
    <w:rsid w:val="002115EA"/>
    <w:rsid w:val="0022156E"/>
    <w:rsid w:val="00245617"/>
    <w:rsid w:val="00291687"/>
    <w:rsid w:val="002D46F7"/>
    <w:rsid w:val="002E4DC4"/>
    <w:rsid w:val="002F21D3"/>
    <w:rsid w:val="00344052"/>
    <w:rsid w:val="003549BB"/>
    <w:rsid w:val="003807E6"/>
    <w:rsid w:val="003A6153"/>
    <w:rsid w:val="003B7A07"/>
    <w:rsid w:val="003D4C12"/>
    <w:rsid w:val="003E2178"/>
    <w:rsid w:val="004159D1"/>
    <w:rsid w:val="0043187D"/>
    <w:rsid w:val="00456C49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600F2"/>
    <w:rsid w:val="0067187F"/>
    <w:rsid w:val="00672E76"/>
    <w:rsid w:val="006748E1"/>
    <w:rsid w:val="00675845"/>
    <w:rsid w:val="006B0381"/>
    <w:rsid w:val="006C628A"/>
    <w:rsid w:val="006D0973"/>
    <w:rsid w:val="006F53FE"/>
    <w:rsid w:val="007000C6"/>
    <w:rsid w:val="00715CBA"/>
    <w:rsid w:val="00732B93"/>
    <w:rsid w:val="007338C2"/>
    <w:rsid w:val="007439EB"/>
    <w:rsid w:val="00792305"/>
    <w:rsid w:val="007B2A16"/>
    <w:rsid w:val="007E7EDE"/>
    <w:rsid w:val="0082026E"/>
    <w:rsid w:val="008267BE"/>
    <w:rsid w:val="008272BE"/>
    <w:rsid w:val="00830CC9"/>
    <w:rsid w:val="00831616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C2441"/>
    <w:rsid w:val="009C2C3E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F6E83"/>
    <w:rsid w:val="00B1050E"/>
    <w:rsid w:val="00B33193"/>
    <w:rsid w:val="00B3385D"/>
    <w:rsid w:val="00B51FF4"/>
    <w:rsid w:val="00B63005"/>
    <w:rsid w:val="00B6536A"/>
    <w:rsid w:val="00BD0D0A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D46FFD"/>
    <w:rsid w:val="00D609EA"/>
    <w:rsid w:val="00D90C1D"/>
    <w:rsid w:val="00DA1AF9"/>
    <w:rsid w:val="00DA448F"/>
    <w:rsid w:val="00DA5699"/>
    <w:rsid w:val="00DD41E5"/>
    <w:rsid w:val="00DD5381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F31DED"/>
    <w:rsid w:val="00F4582C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  <w:style w:type="paragraph" w:styleId="Revision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DE20D-211E-45B9-A515-6B5A5972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1469</TotalTime>
  <Pages>8</Pages>
  <Words>1761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42</cp:revision>
  <dcterms:created xsi:type="dcterms:W3CDTF">2018-10-25T16:48:00Z</dcterms:created>
  <dcterms:modified xsi:type="dcterms:W3CDTF">2019-06-21T13:13:00Z</dcterms:modified>
</cp:coreProperties>
</file>